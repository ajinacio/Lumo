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CB850" w14:textId="77777777" w:rsidR="002C74C0" w:rsidRPr="00F46A55" w:rsidRDefault="00501D0B" w:rsidP="00104E23">
      <w:pPr>
        <w:pStyle w:val="Ttulo"/>
        <w:rPr>
          <w:lang w:val="pt-BR"/>
        </w:rPr>
      </w:pPr>
      <w:sdt>
        <w:sdtPr>
          <w:rPr>
            <w:lang w:val="pt-BR"/>
          </w:rPr>
          <w:alias w:val="Rover Curiosity:"/>
          <w:tag w:val="Rover Curiosity:"/>
          <w:id w:val="1607932748"/>
          <w:placeholder>
            <w:docPart w:val="9F16A0CB8D2B4F6EB797238060D6087F"/>
          </w:placeholder>
          <w:temporary/>
          <w:showingPlcHdr/>
          <w15:appearance w15:val="hidden"/>
        </w:sdtPr>
        <w:sdtEndPr/>
        <w:sdtContent>
          <w:r w:rsidR="00FE76EA" w:rsidRPr="00F46A55">
            <w:rPr>
              <w:lang w:val="pt-BR" w:bidi="pt-BR"/>
            </w:rPr>
            <w:t>Rover Curiosity</w:t>
          </w:r>
        </w:sdtContent>
      </w:sdt>
    </w:p>
    <w:p w14:paraId="10E7AB4F" w14:textId="77777777" w:rsidR="00D91F96" w:rsidRPr="00F46A55" w:rsidRDefault="00F94332" w:rsidP="00586450">
      <w:pPr>
        <w:pStyle w:val="Imagem"/>
        <w:rPr>
          <w:lang w:val="pt-BR"/>
        </w:rPr>
      </w:pPr>
      <w:r w:rsidRPr="00F46A55">
        <w:rPr>
          <w:rFonts w:ascii="Segoe UI" w:eastAsia="Segoe UI" w:hAnsi="Segoe UI" w:cs="Segoe UI"/>
          <w:noProof/>
          <w:lang w:val="pt-BR" w:bidi="pt-BR"/>
        </w:rPr>
        <mc:AlternateContent>
          <mc:Choice Requires="am3d">
            <w:drawing>
              <wp:inline distT="0" distB="0" distL="0" distR="0" wp14:anchorId="627E3F80" wp14:editId="2056EF63">
                <wp:extent cx="4855464" cy="4599432"/>
                <wp:effectExtent l="0" t="0" r="0" b="0"/>
                <wp:docPr id="192" name="Modelo 3D 192" descr="Curiosity Rover, o equipamento com o objetivo de descobrir vida em Marte "/>
                <wp:cNvGraphicFramePr/>
                <a:graphic xmlns:a="http://schemas.openxmlformats.org/drawingml/2006/main">
                  <a:graphicData uri="http://schemas.microsoft.com/office/drawing/2017/model3d">
                    <am3d:model3d r:embed="rId10">
                      <am3d:spPr>
                        <a:xfrm>
                          <a:off x="0" y="0"/>
                          <a:ext cx="4855464" cy="4599432"/>
                        </a:xfrm>
                        <a:prstGeom prst="rect">
                          <a:avLst/>
                        </a:prstGeom>
                        <a:effectLst/>
                      </am3d:spPr>
                      <am3d:camera>
                        <am3d:pos x="0" y="0" z="62898342"/>
                        <am3d:up dx="0" dy="36000000" dz="0"/>
                        <am3d:lookAt x="0" y="0" z="0"/>
                        <am3d:perspective fov="1500727"/>
                      </am3d:camera>
                      <am3d:trans>
                        <am3d:meterPerModelUnit n="250016" d="1000000"/>
                        <am3d:preTrans dx="21602" dy="-9937771" dz="-254820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1"/>
                      </am3d:raster>
                      <am3d:winViewport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9000000">
                        <am3d:clr>
                          <a:scrgbClr r="100000" g="100000" b="100000"/>
                        </am3d:clr>
                        <am3d:intensity n="9765625" d="1000000"/>
                        <am3d:pos x="-21960000" y="70920001" z="-16343999"/>
                      </am3d:ptLight>
                      <am3d:ptLight rad="9000000">
                        <am3d:clr>
                          <a:scrgbClr r="100000" g="100000" b="100000"/>
                        </am3d:clr>
                        <am3d:intensity n="9250000" d="1000000"/>
                        <am3d:pos x="-37964097" y="51130435" z="57631977"/>
                      </am3d:ptLight>
                      <am3d:ptLight rad="9000000">
                        <am3d:clr>
                          <a:scrgbClr r="100000" g="100000" b="100000"/>
                        </am3d:clr>
                        <am3d:intensity n="3125000" d="1000000"/>
                        <am3d:pos x="37739127" y="58056624" z="34769642"/>
                      </am3d:ptLight>
                    </am3d:model3d>
                  </a:graphicData>
                </a:graphic>
              </wp:inline>
            </w:drawing>
          </mc:Choice>
          <mc:Fallback>
            <w:drawing>
              <wp:inline distT="0" distB="0" distL="0" distR="0" wp14:anchorId="627E3F80" wp14:editId="2056EF63">
                <wp:extent cx="4855464" cy="4599432"/>
                <wp:effectExtent l="0" t="0" r="0" b="0"/>
                <wp:docPr id="192" name="Modelo 3D 192" descr="Curiosity Rover, o equipamento com o objetivo de descobrir vida em Marte 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" name="Modelo 3D 192" descr="Curiosity Rover, o equipamento com o objetivo de descobrir vida em Marte 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55210" cy="4599305"/>
                        </a:xfrm>
                        <a:prstGeom prst="rect">
                          <a:avLst/>
                        </a:prstGeom>
                        <a:effectLst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2A3ABCD" w14:textId="77777777" w:rsidR="00104E23" w:rsidRPr="00F46A55" w:rsidRDefault="00FE76EA" w:rsidP="004C4803">
      <w:pPr>
        <w:pStyle w:val="Corpodetexto"/>
        <w:rPr>
          <w:lang w:val="pt-BR"/>
        </w:rPr>
      </w:pPr>
      <w:r w:rsidRPr="00F46A55">
        <w:rPr>
          <w:lang w:val="pt-BR" w:bidi="pt-BR"/>
        </w:rPr>
        <w:t xml:space="preserve">Os </w:t>
      </w:r>
      <w:hyperlink r:id="rId12" w:tooltip="Clique para acessar as informações sobre o Office 365" w:history="1">
        <w:r w:rsidR="000B4EBD" w:rsidRPr="00F46A55">
          <w:rPr>
            <w:rStyle w:val="Hyperlink"/>
            <w:lang w:val="pt-BR" w:bidi="pt-BR"/>
          </w:rPr>
          <w:t>assinantes do Office</w:t>
        </w:r>
      </w:hyperlink>
      <w:r w:rsidRPr="00F46A55">
        <w:rPr>
          <w:lang w:val="pt-BR" w:bidi="pt-BR"/>
        </w:rPr>
        <w:t xml:space="preserve"> </w:t>
      </w:r>
      <w:sdt>
        <w:sdtPr>
          <w:rPr>
            <w:lang w:val="pt-BR"/>
          </w:rPr>
          <w:alias w:val="Sobre o texto deste documento 1:"/>
          <w:tag w:val="Sobre o texto deste documento 1:"/>
          <w:id w:val="930088114"/>
          <w:placeholder>
            <w:docPart w:val="F8D770A42F0C461B82E29486EFF4D318"/>
          </w:placeholder>
          <w:temporary/>
          <w:showingPlcHdr/>
          <w15:appearance w15:val="hidden"/>
        </w:sdtPr>
        <w:sdtEndPr/>
        <w:sdtContent>
          <w:r w:rsidRPr="00F46A55">
            <w:rPr>
              <w:lang w:val="pt-BR" w:bidi="pt-BR"/>
            </w:rPr>
            <w:t>podem adicionar modelos 3D a documentos e girar o ângulo do modelo até atingir uma exibição perfeita. Se você não tiver uma assinatura, o documento simplesmente mostrará uma única exibição.</w:t>
          </w:r>
        </w:sdtContent>
      </w:sdt>
    </w:p>
    <w:p w14:paraId="7C02907D" w14:textId="77777777" w:rsidR="00104E23" w:rsidRPr="00F46A55" w:rsidRDefault="00501D0B" w:rsidP="009864BD">
      <w:pPr>
        <w:pStyle w:val="Corpodetexto"/>
        <w:rPr>
          <w:lang w:val="pt-BR"/>
        </w:rPr>
      </w:pPr>
      <w:sdt>
        <w:sdtPr>
          <w:rPr>
            <w:lang w:val="pt-BR"/>
          </w:rPr>
          <w:alias w:val="Sobre o texto deste documento 2:"/>
          <w:tag w:val="Sobre o texto deste documento 2:"/>
          <w:id w:val="-370918596"/>
          <w:placeholder>
            <w:docPart w:val="AE391D4C6E5A439F84036A02DCD74328"/>
          </w:placeholder>
          <w:temporary/>
          <w:showingPlcHdr/>
          <w15:appearance w15:val="hidden"/>
        </w:sdtPr>
        <w:sdtEndPr/>
        <w:sdtContent>
          <w:r w:rsidR="009864BD" w:rsidRPr="00F46A55">
            <w:rPr>
              <w:lang w:val="pt-BR" w:bidi="pt-BR"/>
            </w:rPr>
            <w:t>Este modelo inclui exemplos de diferentes exibições do mesmo modelo 3D. Tente ajustar as exibições ou adicionar novos modelos.</w:t>
          </w:r>
        </w:sdtContent>
      </w:sdt>
      <w:r w:rsidR="009864BD" w:rsidRPr="00F46A55">
        <w:rPr>
          <w:lang w:val="pt-BR" w:bidi="pt-BR"/>
        </w:rPr>
        <w:t xml:space="preserve"> </w:t>
      </w:r>
      <w:hyperlink r:id="rId13" w:tooltip="Clique aqui saber como usar a modelagem 3D" w:history="1">
        <w:r w:rsidR="00FE76EA" w:rsidRPr="00F46A55">
          <w:rPr>
            <w:rStyle w:val="Hyperlink"/>
            <w:lang w:val="pt-BR" w:bidi="pt-BR"/>
          </w:rPr>
          <w:t>Saiba como.</w:t>
        </w:r>
      </w:hyperlink>
    </w:p>
    <w:p w14:paraId="096E1462" w14:textId="77777777" w:rsidR="00AC7DDD" w:rsidRPr="00F46A55" w:rsidRDefault="00AC7DDD" w:rsidP="004C4803">
      <w:pPr>
        <w:pStyle w:val="Corpodetexto"/>
        <w:rPr>
          <w:lang w:val="pt-BR"/>
        </w:rPr>
        <w:sectPr w:rsidR="00AC7DDD" w:rsidRPr="00F46A55" w:rsidSect="00070548">
          <w:footerReference w:type="default" r:id="rId14"/>
          <w:headerReference w:type="first" r:id="rId15"/>
          <w:pgSz w:w="11906" w:h="16838" w:code="9"/>
          <w:pgMar w:top="720" w:right="720" w:bottom="720" w:left="720" w:header="576" w:footer="576" w:gutter="0"/>
          <w:cols w:space="720"/>
          <w:titlePg/>
          <w:docGrid w:linePitch="360"/>
        </w:sectPr>
      </w:pPr>
    </w:p>
    <w:p w14:paraId="5F10A893" w14:textId="77777777" w:rsidR="00B6179D" w:rsidRPr="00F46A55" w:rsidRDefault="00BB482D" w:rsidP="00BB654F">
      <w:pPr>
        <w:pStyle w:val="Ttulo21"/>
        <w:rPr>
          <w:lang w:val="pt-BR"/>
        </w:rPr>
      </w:pPr>
      <w:r w:rsidRPr="00F46A55">
        <w:rPr>
          <w:rFonts w:ascii="Segoe UI" w:eastAsia="Segoe UI" w:hAnsi="Segoe UI" w:cs="Segoe UI"/>
          <w:noProof/>
          <w:lang w:val="pt-BR" w:bidi="pt-BR"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422A734B" wp14:editId="7195E547">
                <wp:simplePos x="0" y="0"/>
                <wp:positionH relativeFrom="page">
                  <wp:posOffset>-1841500</wp:posOffset>
                </wp:positionH>
                <wp:positionV relativeFrom="page">
                  <wp:posOffset>-2212975</wp:posOffset>
                </wp:positionV>
                <wp:extent cx="9591675" cy="12906375"/>
                <wp:effectExtent l="0" t="0" r="28575" b="28575"/>
                <wp:wrapNone/>
                <wp:docPr id="1" name="Grupo 1" descr="Retângulo preto preenchendo todo o fundo da página com três círculos cinza-claro radiando em tamanho pequeno, médio e grande a partir do texto no Títul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91675" cy="12906375"/>
                          <a:chOff x="0" y="0"/>
                          <a:chExt cx="9591603" cy="12903974"/>
                        </a:xfrm>
                      </wpg:grpSpPr>
                      <wps:wsp>
                        <wps:cNvPr id="194" name="Retângulo 194"/>
                        <wps:cNvSpPr/>
                        <wps:spPr>
                          <a:xfrm>
                            <a:off x="1819203" y="2228781"/>
                            <a:ext cx="7772400" cy="10675193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>
                                <a:lumMod val="85000"/>
                                <a:lumOff val="15000"/>
                                <a:alpha val="8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Oval 203"/>
                        <wps:cNvSpPr/>
                        <wps:spPr>
                          <a:xfrm>
                            <a:off x="1047750" y="1047750"/>
                            <a:ext cx="5895340" cy="589534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>
                                <a:lumMod val="85000"/>
                                <a:lumOff val="15000"/>
                                <a:alpha val="8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Oval 204"/>
                        <wps:cNvSpPr/>
                        <wps:spPr>
                          <a:xfrm>
                            <a:off x="2076450" y="2076450"/>
                            <a:ext cx="3834765" cy="383476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>
                                <a:lumMod val="85000"/>
                                <a:lumOff val="15000"/>
                                <a:alpha val="8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Oval 205"/>
                        <wps:cNvSpPr/>
                        <wps:spPr>
                          <a:xfrm>
                            <a:off x="0" y="0"/>
                            <a:ext cx="7983855" cy="798385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>
                                <a:lumMod val="85000"/>
                                <a:lumOff val="15000"/>
                                <a:alpha val="8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Retângulo 206"/>
                        <wps:cNvSpPr/>
                        <wps:spPr>
                          <a:xfrm>
                            <a:off x="2971800" y="10896059"/>
                            <a:ext cx="1537970" cy="1638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F02F7E" id="Grupo 1" o:spid="_x0000_s1026" alt="Retângulo preto preenchendo todo o fundo da página com três círculos cinza-claro radiando em tamanho pequeno, médio e grande a partir do texto no Título 2" style="position:absolute;margin-left:-145pt;margin-top:-174.25pt;width:755.25pt;height:1016.25pt;z-index:-251657216;mso-position-horizontal-relative:page;mso-position-vertical-relative:page;mso-width-relative:margin;mso-height-relative:margin" coordsize="95916,129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">
                <v:rect id="Retângulo 194" o:spid="_x0000_s1027" style="position:absolute;left:18192;top:22287;width:77724;height:106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" fillcolor="black [3213]" strokecolor="#272727 [2749]" strokeweight="1.1pt">
                  <v:stroke opacity="52428f"/>
                </v:rect>
                <v:oval id="Oval 203" o:spid="_x0000_s1028" style="position:absolute;left:10477;top:10477;width:58953;height:5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" filled="f" strokecolor="#272727 [2749]" strokeweight="2pt">
                  <v:stroke opacity="52428f"/>
                </v:oval>
                <v:oval id="Oval 204" o:spid="_x0000_s1029" style="position:absolute;left:20764;top:20764;width:38348;height:38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" filled="f" strokecolor="#272727 [2749]" strokeweight="2pt">
                  <v:stroke opacity="52428f"/>
                </v:oval>
                <v:oval id="Oval 205" o:spid="_x0000_s1030" style="position:absolute;width:79838;height:79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" filled="f" strokecolor="#272727 [2749]" strokeweight="2pt">
                  <v:stroke opacity="52428f"/>
                </v:oval>
                <v:rect id="Retângulo 206" o:spid="_x0000_s1031" style="position:absolute;left:29718;top:108960;width:15379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" fillcolor="white [3212]" stroked="f" strokeweight="1.1pt"/>
                <w10:wrap anchorx="page" anchory="page"/>
                <w10:anchorlock/>
              </v:group>
            </w:pict>
          </mc:Fallback>
        </mc:AlternateContent>
      </w:r>
      <w:sdt>
        <w:sdtPr>
          <w:rPr>
            <w:lang w:val="pt-BR"/>
          </w:rPr>
          <w:alias w:val="2011:"/>
          <w:tag w:val="2011:"/>
          <w:id w:val="8643372"/>
          <w:placeholder>
            <w:docPart w:val="34839561222448668D344962A4DEC338"/>
          </w:placeholder>
          <w:temporary/>
          <w:showingPlcHdr/>
          <w15:appearance w15:val="hidden"/>
        </w:sdtPr>
        <w:sdtEndPr/>
        <w:sdtContent>
          <w:r w:rsidR="009864BD" w:rsidRPr="00F46A55">
            <w:rPr>
              <w:lang w:val="pt-BR" w:bidi="pt-BR"/>
            </w:rPr>
            <w:t>2011</w:t>
          </w:r>
        </w:sdtContent>
      </w:sdt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ela de layout para informações sobre a missão Curiosity em 2011"/>
      </w:tblPr>
      <w:tblGrid>
        <w:gridCol w:w="5829"/>
        <w:gridCol w:w="4637"/>
      </w:tblGrid>
      <w:tr w:rsidR="00BB654F" w:rsidRPr="00F46A55" w14:paraId="41369568" w14:textId="77777777" w:rsidTr="00CB79D1">
        <w:sdt>
          <w:sdtPr>
            <w:rPr>
              <w:lang w:val="pt-BR"/>
            </w:rPr>
            <w:alias w:val="Informações sobre a missão Curiosity:"/>
            <w:tag w:val="Informações sobre a missão Curiosity:"/>
            <w:id w:val="-499274473"/>
            <w:placeholder>
              <w:docPart w:val="4144AB7ECD03494CA4FD2FA0EADEFE96"/>
            </w:placeholder>
            <w:temporary/>
            <w:showingPlcHdr/>
            <w15:appearance w15:val="hidden"/>
          </w:sdtPr>
          <w:sdtEndPr/>
          <w:sdtContent>
            <w:tc>
              <w:tcPr>
                <w:tcW w:w="6030" w:type="dxa"/>
                <w:tcMar>
                  <w:left w:w="1051" w:type="dxa"/>
                </w:tcMar>
              </w:tcPr>
              <w:p w14:paraId="1D1FF95A" w14:textId="77777777" w:rsidR="00BB654F" w:rsidRPr="00F46A55" w:rsidRDefault="009864BD" w:rsidP="00CD3441">
                <w:pPr>
                  <w:pStyle w:val="Subttulo2"/>
                  <w:spacing w:after="240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Lançada em 2011 como parte da Missão Mars Science Laboratory da NASA, Curiosity é o veículo de pesquisa mais avançado já enviado ao planeta Marte.</w:t>
                </w:r>
              </w:p>
            </w:tc>
          </w:sdtContent>
        </w:sdt>
        <w:tc>
          <w:tcPr>
            <w:tcW w:w="4770" w:type="dxa"/>
            <w:tcMar>
              <w:left w:w="1354" w:type="dxa"/>
              <w:right w:w="115" w:type="dxa"/>
            </w:tcMar>
          </w:tcPr>
          <w:sdt>
            <w:sdtPr>
              <w:rPr>
                <w:lang w:val="pt-BR"/>
              </w:rPr>
              <w:alias w:val="Informações sobre a missão Curiosity:"/>
              <w:tag w:val="Informações sobre a missão Curiosity:"/>
              <w:id w:val="-1808929473"/>
              <w:placeholder>
                <w:docPart w:val="A9C10B9F797345C4A1D16520840E9AFF"/>
              </w:placeholder>
              <w:temporary/>
              <w:showingPlcHdr/>
              <w15:appearance w15:val="hidden"/>
            </w:sdtPr>
            <w:sdtEndPr/>
            <w:sdtContent>
              <w:p w14:paraId="6EADC563" w14:textId="77777777" w:rsidR="00BB482D" w:rsidRPr="00F46A55" w:rsidRDefault="00F42640" w:rsidP="00CD3441">
                <w:pPr>
                  <w:pStyle w:val="Corpodetexto2"/>
                  <w:spacing w:after="240" w:line="360" w:lineRule="auto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A meta do Curiosity em Marte é descobrir se o planeta alguma vez já teve as condições ambientais adequadas para suportar pequenas formas de vida, como micróbios.</w:t>
                </w:r>
              </w:p>
            </w:sdtContent>
          </w:sdt>
          <w:sdt>
            <w:sdtPr>
              <w:rPr>
                <w:lang w:val="pt-BR"/>
              </w:rPr>
              <w:alias w:val="Informações sobre a missão Curiosity:"/>
              <w:tag w:val="Informações sobre a missão Curiosity:"/>
              <w:id w:val="-1672712678"/>
              <w:placeholder>
                <w:docPart w:val="1D927D5B96644C4A8FD0672DCF4EC433"/>
              </w:placeholder>
              <w:temporary/>
              <w:showingPlcHdr/>
              <w15:appearance w15:val="hidden"/>
            </w:sdtPr>
            <w:sdtEndPr/>
            <w:sdtContent>
              <w:p w14:paraId="1B7A630C" w14:textId="77777777" w:rsidR="00BB654F" w:rsidRPr="00F46A55" w:rsidRDefault="00F42640" w:rsidP="00F42640">
                <w:pPr>
                  <w:pStyle w:val="Corpodetexto2"/>
                  <w:spacing w:after="240" w:line="360" w:lineRule="auto"/>
                  <w:rPr>
                    <w:rFonts w:asciiTheme="minorHAnsi" w:hAnsiTheme="minorHAnsi"/>
                    <w:color w:val="auto"/>
                    <w:lang w:val="pt-BR"/>
                  </w:rPr>
                </w:pPr>
                <w:r w:rsidRPr="00F46A55">
                  <w:rPr>
                    <w:lang w:val="pt-BR" w:bidi="pt-BR"/>
                  </w:rPr>
                  <w:t>No início da missão, os instrumentos científicos do rover Curiosity descobriram evidências minerais e químicas para dar suporte à teoria de que algum tipo de vida persistiria no adverso ambiente marciano.</w:t>
                </w:r>
              </w:p>
            </w:sdtContent>
          </w:sdt>
        </w:tc>
      </w:tr>
    </w:tbl>
    <w:p w14:paraId="660E8CA6" w14:textId="77777777" w:rsidR="00AC7DDD" w:rsidRPr="00F46A55" w:rsidRDefault="00AC7DDD" w:rsidP="007E2C83">
      <w:pPr>
        <w:rPr>
          <w:lang w:val="pt-BR"/>
        </w:rPr>
        <w:sectPr w:rsidR="00AC7DDD" w:rsidRPr="00F46A55" w:rsidSect="00070548">
          <w:footerReference w:type="default" r:id="rId16"/>
          <w:pgSz w:w="11906" w:h="16838" w:code="9"/>
          <w:pgMar w:top="1170" w:right="720" w:bottom="720" w:left="720" w:header="576" w:footer="576" w:gutter="0"/>
          <w:cols w:space="720"/>
          <w:docGrid w:linePitch="360"/>
        </w:sectPr>
      </w:pPr>
    </w:p>
    <w:p w14:paraId="57369C49" w14:textId="77777777" w:rsidR="00BB654F" w:rsidRPr="00F46A55" w:rsidRDefault="00D91F96" w:rsidP="00D91F96">
      <w:pPr>
        <w:pStyle w:val="Ttulo31"/>
        <w:rPr>
          <w:lang w:val="pt-BR"/>
        </w:rPr>
      </w:pPr>
      <w:r w:rsidRPr="00F46A55">
        <w:rPr>
          <w:rFonts w:ascii="Segoe UI Light" w:eastAsia="Segoe UI Light" w:hAnsi="Segoe UI Light" w:cs="Segoe UI Light"/>
          <w:noProof/>
          <w:color w:val="000000" w:themeColor="text1"/>
          <w:szCs w:val="64"/>
          <w:lang w:val="pt-BR" w:bidi="pt-BR"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1" layoutInCell="1" allowOverlap="1" wp14:anchorId="1E89B740" wp14:editId="2447DFCE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7826375" cy="10236530"/>
                <wp:effectExtent l="0" t="0" r="0" b="0"/>
                <wp:wrapNone/>
                <wp:docPr id="208" name="Retângulo 208" descr="Retângulo preto preenchendo todo o fundo da págin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6375" cy="10236530"/>
                        </a:xfrm>
                        <a:prstGeom prst="rect">
                          <a:avLst/>
                        </a:pr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rect w14:anchorId="627AC71A" id="Retângulo 208" o:spid="_x0000_s1026" alt="Retângulo preto preenchendo todo o fundo da página" style="position:absolute;margin-left:0;margin-top:0;width:616.25pt;height:806.05pt;z-index:-251649024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" fillcolor="windowText" stroked="f" strokeweight="1.1pt">
                <w10:wrap anchorx="page" anchory="page"/>
                <w10:anchorlock/>
              </v:rect>
            </w:pict>
          </mc:Fallback>
        </mc:AlternateContent>
      </w:r>
      <w:sdt>
        <w:sdtPr>
          <w:rPr>
            <w:lang w:val="pt-BR"/>
          </w:rPr>
          <w:alias w:val="Conheça o Curiosity:"/>
          <w:tag w:val="Conheça o Curiosity:"/>
          <w:id w:val="2066762940"/>
          <w:placeholder>
            <w:docPart w:val="B404F6386C9C4F978CC5E7065F5F63F7"/>
          </w:placeholder>
          <w:temporary/>
          <w:showingPlcHdr/>
          <w15:appearance w15:val="hidden"/>
        </w:sdtPr>
        <w:sdtEndPr/>
        <w:sdtContent>
          <w:r w:rsidR="00F42640" w:rsidRPr="00F46A55">
            <w:rPr>
              <w:lang w:val="pt-BR" w:bidi="pt-BR"/>
            </w:rPr>
            <w:t>Conheça o Curiosity</w:t>
          </w:r>
        </w:sdtContent>
      </w:sdt>
      <w:r w:rsidR="0003552D" w:rsidRPr="00F46A55">
        <w:rPr>
          <w:i/>
          <w:noProof/>
          <w:lang w:val="pt-BR" w:bidi="pt-BR"/>
        </w:rPr>
        <mc:AlternateContent>
          <mc:Choice Requires="am3d">
            <w:drawing>
              <wp:anchor distT="0" distB="0" distL="640080" distR="822960" simplePos="0" relativeHeight="251697152" behindDoc="1" locked="0" layoutInCell="1" allowOverlap="1" wp14:anchorId="7461953C" wp14:editId="5EA70FDD">
                <wp:simplePos x="0" y="0"/>
                <wp:positionH relativeFrom="page">
                  <wp:posOffset>2560320</wp:posOffset>
                </wp:positionH>
                <wp:positionV relativeFrom="page">
                  <wp:posOffset>-567055</wp:posOffset>
                </wp:positionV>
                <wp:extent cx="5733288" cy="10323576"/>
                <wp:effectExtent l="0" t="0" r="1270" b="0"/>
                <wp:wrapTight wrapText="left">
                  <wp:wrapPolygon edited="0">
                    <wp:start x="10121" y="1913"/>
                    <wp:lineTo x="9762" y="2192"/>
                    <wp:lineTo x="9690" y="3268"/>
                    <wp:lineTo x="9187" y="3428"/>
                    <wp:lineTo x="9187" y="3707"/>
                    <wp:lineTo x="9618" y="4743"/>
                    <wp:lineTo x="10838" y="5182"/>
                    <wp:lineTo x="11412" y="5182"/>
                    <wp:lineTo x="11628" y="5820"/>
                    <wp:lineTo x="10910" y="5939"/>
                    <wp:lineTo x="10767" y="6059"/>
                    <wp:lineTo x="10767" y="6457"/>
                    <wp:lineTo x="11628" y="7095"/>
                    <wp:lineTo x="10192" y="7494"/>
                    <wp:lineTo x="9905" y="7613"/>
                    <wp:lineTo x="11125" y="8371"/>
                    <wp:lineTo x="11341" y="9646"/>
                    <wp:lineTo x="10192" y="10045"/>
                    <wp:lineTo x="9905" y="10204"/>
                    <wp:lineTo x="9546" y="10443"/>
                    <wp:lineTo x="9403" y="10643"/>
                    <wp:lineTo x="9403" y="10922"/>
                    <wp:lineTo x="9546" y="11599"/>
                    <wp:lineTo x="9905" y="12197"/>
                    <wp:lineTo x="8541" y="12436"/>
                    <wp:lineTo x="8183" y="12596"/>
                    <wp:lineTo x="8183" y="12835"/>
                    <wp:lineTo x="4881" y="13074"/>
                    <wp:lineTo x="4307" y="13154"/>
                    <wp:lineTo x="4091" y="14110"/>
                    <wp:lineTo x="3445" y="14748"/>
                    <wp:lineTo x="3230" y="14947"/>
                    <wp:lineTo x="3230" y="15226"/>
                    <wp:lineTo x="3517" y="15386"/>
                    <wp:lineTo x="2369" y="16024"/>
                    <wp:lineTo x="1436" y="16063"/>
                    <wp:lineTo x="1005" y="16263"/>
                    <wp:lineTo x="1005" y="19212"/>
                    <wp:lineTo x="1436" y="19850"/>
                    <wp:lineTo x="1436" y="20289"/>
                    <wp:lineTo x="2369" y="20488"/>
                    <wp:lineTo x="4235" y="20568"/>
                    <wp:lineTo x="5527" y="20568"/>
                    <wp:lineTo x="7393" y="20488"/>
                    <wp:lineTo x="8254" y="20289"/>
                    <wp:lineTo x="8254" y="19212"/>
                    <wp:lineTo x="8685" y="18575"/>
                    <wp:lineTo x="9977" y="17299"/>
                    <wp:lineTo x="10408" y="17299"/>
                    <wp:lineTo x="11628" y="16821"/>
                    <wp:lineTo x="11628" y="16143"/>
                    <wp:lineTo x="11341" y="15386"/>
                    <wp:lineTo x="21533" y="14828"/>
                    <wp:lineTo x="21533" y="9247"/>
                    <wp:lineTo x="13853" y="9008"/>
                    <wp:lineTo x="13925" y="7733"/>
                    <wp:lineTo x="13638" y="7095"/>
                    <wp:lineTo x="15001" y="6457"/>
                    <wp:lineTo x="15360" y="6457"/>
                    <wp:lineTo x="17298" y="5899"/>
                    <wp:lineTo x="17442" y="3468"/>
                    <wp:lineTo x="17083" y="3268"/>
                    <wp:lineTo x="16652" y="2631"/>
                    <wp:lineTo x="16580" y="2232"/>
                    <wp:lineTo x="16222" y="1913"/>
                    <wp:lineTo x="10121" y="1913"/>
                  </wp:wrapPolygon>
                </wp:wrapTight>
                <wp:docPr id="214" name="Modelo 3D 214" descr="Rover em formato de carro pequeno, composto por laboratório de geologia, câmeras, suspensão rocker-bogie, laser de vaporização de rocha, gerador termoelétrico e dois computadores de bordo."/>
                <wp:cNvGraphicFramePr/>
                <a:graphic xmlns:a="http://schemas.openxmlformats.org/drawingml/2006/main">
                  <a:graphicData uri="http://schemas.microsoft.com/office/drawing/2017/model3d">
                    <am3d:model3d r:embed="rId10">
                      <am3d:spPr>
                        <a:xfrm>
                          <a:off x="0" y="0"/>
                          <a:ext cx="5733288" cy="10323576"/>
                        </a:xfrm>
                        <a:prstGeom prst="rect">
                          <a:avLst/>
                        </a:prstGeom>
                      </am3d:spPr>
                      <am3d:camera>
                        <am3d:pos x="-6104395" y="650676" z="62898342"/>
                        <am3d:up dx="0" dy="36000000" dz="0"/>
                        <am3d:lookAt x="-6104395" y="650676" z="0"/>
                        <am3d:perspective fov="1378375"/>
                      </am3d:camera>
                      <am3d:trans>
                        <am3d:meterPerModelUnit n="250016" d="1000000"/>
                        <am3d:preTrans dx="6125193" dy="-10587008" dz="-239395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276993" ay="46010" az="-3716"/>
                        <am3d:postTrans dx="-6104394" dy="650676" dz="0"/>
                      </am3d:trans>
                      <am3d:raster rName="Office3DRenderer" rVer="16.0.8326">
                        <am3d:blip r:embed="rId17"/>
                      </am3d:raster>
                      <am3d:winViewport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9000000">
                        <am3d:clr>
                          <a:scrgbClr r="100000" g="100000" b="100000"/>
                        </am3d:clr>
                        <am3d:intensity n="9765625" d="1000000"/>
                        <am3d:pos x="-21960000" y="70920001" z="-16343999"/>
                      </am3d:ptLight>
                      <am3d:ptLight rad="9000000">
                        <am3d:clr>
                          <a:scrgbClr r="100000" g="100000" b="100000"/>
                        </am3d:clr>
                        <am3d:intensity n="9250000" d="1000000"/>
                        <am3d:pos x="-37964097" y="51130435" z="57631977"/>
                      </am3d:ptLight>
                      <am3d:ptLight rad="9000000">
                        <am3d:clr>
                          <a:scrgbClr r="100000" g="100000" b="100000"/>
                        </am3d:clr>
                        <am3d:intensity n="3125000" d="1000000"/>
                        <am3d:pos x="37739127" y="58056624" z="34769642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640080" distR="822960" simplePos="0" relativeHeight="251697152" behindDoc="1" locked="0" layoutInCell="1" allowOverlap="1" wp14:anchorId="7461953C" wp14:editId="5EA70FDD">
                <wp:simplePos x="0" y="0"/>
                <wp:positionH relativeFrom="page">
                  <wp:posOffset>2560320</wp:posOffset>
                </wp:positionH>
                <wp:positionV relativeFrom="page">
                  <wp:posOffset>-567055</wp:posOffset>
                </wp:positionV>
                <wp:extent cx="5733288" cy="10323576"/>
                <wp:effectExtent l="0" t="0" r="1270" b="0"/>
                <wp:wrapTight wrapText="left">
                  <wp:wrapPolygon edited="0">
                    <wp:start x="10121" y="1913"/>
                    <wp:lineTo x="9762" y="2192"/>
                    <wp:lineTo x="9690" y="3268"/>
                    <wp:lineTo x="9187" y="3428"/>
                    <wp:lineTo x="9187" y="3707"/>
                    <wp:lineTo x="9618" y="4743"/>
                    <wp:lineTo x="10838" y="5182"/>
                    <wp:lineTo x="11412" y="5182"/>
                    <wp:lineTo x="11628" y="5820"/>
                    <wp:lineTo x="10910" y="5939"/>
                    <wp:lineTo x="10767" y="6059"/>
                    <wp:lineTo x="10767" y="6457"/>
                    <wp:lineTo x="11628" y="7095"/>
                    <wp:lineTo x="10192" y="7494"/>
                    <wp:lineTo x="9905" y="7613"/>
                    <wp:lineTo x="11125" y="8371"/>
                    <wp:lineTo x="11341" y="9646"/>
                    <wp:lineTo x="10192" y="10045"/>
                    <wp:lineTo x="9905" y="10204"/>
                    <wp:lineTo x="9546" y="10443"/>
                    <wp:lineTo x="9403" y="10643"/>
                    <wp:lineTo x="9403" y="10922"/>
                    <wp:lineTo x="9546" y="11599"/>
                    <wp:lineTo x="9905" y="12197"/>
                    <wp:lineTo x="8541" y="12436"/>
                    <wp:lineTo x="8183" y="12596"/>
                    <wp:lineTo x="8183" y="12835"/>
                    <wp:lineTo x="4881" y="13074"/>
                    <wp:lineTo x="4307" y="13154"/>
                    <wp:lineTo x="4091" y="14110"/>
                    <wp:lineTo x="3445" y="14748"/>
                    <wp:lineTo x="3230" y="14947"/>
                    <wp:lineTo x="3230" y="15226"/>
                    <wp:lineTo x="3517" y="15386"/>
                    <wp:lineTo x="2369" y="16024"/>
                    <wp:lineTo x="1436" y="16063"/>
                    <wp:lineTo x="1005" y="16263"/>
                    <wp:lineTo x="1005" y="19212"/>
                    <wp:lineTo x="1436" y="19850"/>
                    <wp:lineTo x="1436" y="20289"/>
                    <wp:lineTo x="2369" y="20488"/>
                    <wp:lineTo x="4235" y="20568"/>
                    <wp:lineTo x="5527" y="20568"/>
                    <wp:lineTo x="7393" y="20488"/>
                    <wp:lineTo x="8254" y="20289"/>
                    <wp:lineTo x="8254" y="19212"/>
                    <wp:lineTo x="8685" y="18575"/>
                    <wp:lineTo x="9977" y="17299"/>
                    <wp:lineTo x="10408" y="17299"/>
                    <wp:lineTo x="11628" y="16821"/>
                    <wp:lineTo x="11628" y="16143"/>
                    <wp:lineTo x="11341" y="15386"/>
                    <wp:lineTo x="21533" y="14828"/>
                    <wp:lineTo x="21533" y="9247"/>
                    <wp:lineTo x="13853" y="9008"/>
                    <wp:lineTo x="13925" y="7733"/>
                    <wp:lineTo x="13638" y="7095"/>
                    <wp:lineTo x="15001" y="6457"/>
                    <wp:lineTo x="15360" y="6457"/>
                    <wp:lineTo x="17298" y="5899"/>
                    <wp:lineTo x="17442" y="3468"/>
                    <wp:lineTo x="17083" y="3268"/>
                    <wp:lineTo x="16652" y="2631"/>
                    <wp:lineTo x="16580" y="2232"/>
                    <wp:lineTo x="16222" y="1913"/>
                    <wp:lineTo x="10121" y="1913"/>
                  </wp:wrapPolygon>
                </wp:wrapTight>
                <wp:docPr id="214" name="Modelo 3D 214" descr="Rover em formato de carro pequeno, composto por laboratório de geologia, câmeras, suspensão rocker-bogie, laser de vaporização de rocha, gerador termoelétrico e dois computadores de bordo.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" name="Modelo 3D 214" descr="Rover em formato de carro pequeno, composto por laboratório de geologia, câmeras, suspensão rocker-bogie, laser de vaporização de rocha, gerador termoelétrico e dois computadores de bordo.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2780" cy="10323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sdt>
      <w:sdtPr>
        <w:rPr>
          <w:lang w:val="pt-BR"/>
        </w:rPr>
        <w:alias w:val="Histórico da missão Curiousity:"/>
        <w:tag w:val="Histórico da missão Curiousity:"/>
        <w:id w:val="870416905"/>
        <w:placeholder>
          <w:docPart w:val="30F4BA592F6A47EA89AB592B41397690"/>
        </w:placeholder>
        <w:temporary/>
        <w:showingPlcHdr/>
        <w15:appearance w15:val="hidden"/>
      </w:sdtPr>
      <w:sdtEndPr/>
      <w:sdtContent>
        <w:p w14:paraId="65169082" w14:textId="77777777" w:rsidR="00D91F96" w:rsidRPr="00F46A55" w:rsidRDefault="00800B74" w:rsidP="00D91F96">
          <w:pPr>
            <w:pStyle w:val="Subttulo3"/>
            <w:rPr>
              <w:lang w:val="pt-BR"/>
            </w:rPr>
          </w:pPr>
          <w:r w:rsidRPr="00F46A55">
            <w:rPr>
              <w:lang w:val="pt-BR" w:bidi="pt-BR"/>
            </w:rPr>
            <w:t>O Curiosity foi lançado do Cabo Canaveral em 26 de novembro de 2011 na nave espacial MSL. O destino: Aeolis Palus na cratera Gale em Marte. Sua meta é investigar o clima e a geologia de Marte. Os dados são enviados de volta à Terra para análise pela equipe da MSL.</w:t>
          </w:r>
        </w:p>
      </w:sdtContent>
    </w:sdt>
    <w:sdt>
      <w:sdtPr>
        <w:rPr>
          <w:lang w:val="pt-BR"/>
        </w:rPr>
        <w:alias w:val="Tamanho:"/>
        <w:tag w:val="Tamanho:"/>
        <w:id w:val="68083612"/>
        <w:placeholder>
          <w:docPart w:val="CDCAC55582E44E7C8C927881D006C3FC"/>
        </w:placeholder>
        <w:temporary/>
        <w:showingPlcHdr/>
        <w15:appearance w15:val="hidden"/>
      </w:sdtPr>
      <w:sdtEndPr/>
      <w:sdtContent>
        <w:p w14:paraId="2DB2ABF6" w14:textId="77777777" w:rsidR="00D91F96" w:rsidRPr="00F46A55" w:rsidRDefault="00800B74" w:rsidP="000B6F34">
          <w:pPr>
            <w:pStyle w:val="Ttulodocorpodotexto3"/>
            <w:rPr>
              <w:lang w:val="pt-BR"/>
            </w:rPr>
          </w:pPr>
          <w:r w:rsidRPr="00F46A55">
            <w:rPr>
              <w:lang w:val="pt-BR" w:bidi="pt-BR"/>
            </w:rPr>
            <w:t>Tamanho</w:t>
          </w:r>
        </w:p>
      </w:sdtContent>
    </w:sdt>
    <w:sdt>
      <w:sdtPr>
        <w:rPr>
          <w:lang w:val="pt-BR"/>
        </w:rPr>
        <w:alias w:val="Detalhes sobre o tamanho:"/>
        <w:tag w:val="Detalhes sobre o tamanho:"/>
        <w:id w:val="1499843275"/>
        <w:placeholder>
          <w:docPart w:val="D83B00BF07174CD38A76455BF9106FC0"/>
        </w:placeholder>
        <w:temporary/>
        <w:showingPlcHdr/>
        <w15:appearance w15:val="hidden"/>
      </w:sdtPr>
      <w:sdtEndPr/>
      <w:sdtContent>
        <w:p w14:paraId="3A7BC2F3" w14:textId="77777777" w:rsidR="00D91F96" w:rsidRPr="00F46A55" w:rsidRDefault="00800B74" w:rsidP="00D91F96">
          <w:pPr>
            <w:pStyle w:val="Corpodetexto3"/>
            <w:rPr>
              <w:lang w:val="pt-BR"/>
            </w:rPr>
          </w:pPr>
          <w:r w:rsidRPr="00F46A55">
            <w:rPr>
              <w:lang w:val="pt-BR" w:bidi="pt-BR"/>
            </w:rPr>
            <w:t>O tamanho do rover é de aproximadamente o de um carro pequeno. Ele mede 3 metros de comprimento (sem incluir o braço), 2,7 metros de largura e 2,2 metros de altura.</w:t>
          </w:r>
        </w:p>
      </w:sdtContent>
    </w:sdt>
    <w:sdt>
      <w:sdtPr>
        <w:rPr>
          <w:lang w:val="pt-BR"/>
        </w:rPr>
        <w:alias w:val="Alcance do braço:"/>
        <w:tag w:val="Alcance do braço:"/>
        <w:id w:val="441108835"/>
        <w:placeholder>
          <w:docPart w:val="9F576E036C78432193EFF57264387A9B"/>
        </w:placeholder>
        <w:temporary/>
        <w:showingPlcHdr/>
        <w15:appearance w15:val="hidden"/>
      </w:sdtPr>
      <w:sdtEndPr/>
      <w:sdtContent>
        <w:p w14:paraId="38F2C22A" w14:textId="77777777" w:rsidR="00D91F96" w:rsidRPr="00F46A55" w:rsidRDefault="00800B74" w:rsidP="00800B74">
          <w:pPr>
            <w:pStyle w:val="Ttulodocorpodotexto3"/>
            <w:rPr>
              <w:lang w:val="pt-BR"/>
            </w:rPr>
          </w:pPr>
          <w:r w:rsidRPr="00F46A55">
            <w:rPr>
              <w:lang w:val="pt-BR" w:bidi="pt-BR"/>
            </w:rPr>
            <w:t>Alcance do braço</w:t>
          </w:r>
        </w:p>
      </w:sdtContent>
    </w:sdt>
    <w:sdt>
      <w:sdtPr>
        <w:rPr>
          <w:lang w:val="pt-BR"/>
        </w:rPr>
        <w:alias w:val="Detalhes sobre o alcance do braço:"/>
        <w:tag w:val="Detalhes sobre o alcance do braço:"/>
        <w:id w:val="185729548"/>
        <w:placeholder>
          <w:docPart w:val="AFF654F7B555425FB9FCE52D555B933F"/>
        </w:placeholder>
        <w:temporary/>
        <w:showingPlcHdr/>
        <w15:appearance w15:val="hidden"/>
      </w:sdtPr>
      <w:sdtEndPr/>
      <w:sdtContent>
        <w:p w14:paraId="540F8F96" w14:textId="77777777" w:rsidR="00D91F96" w:rsidRPr="00F46A55" w:rsidRDefault="00800B74" w:rsidP="00800B74">
          <w:pPr>
            <w:pStyle w:val="Corpodetexto3"/>
            <w:rPr>
              <w:rFonts w:asciiTheme="minorHAnsi" w:hAnsiTheme="minorHAnsi"/>
              <w:color w:val="auto"/>
              <w:szCs w:val="22"/>
              <w:lang w:val="pt-BR"/>
            </w:rPr>
          </w:pPr>
          <w:r w:rsidRPr="00F46A55">
            <w:rPr>
              <w:lang w:val="pt-BR" w:bidi="pt-BR"/>
            </w:rPr>
            <w:t>2,2 metros</w:t>
          </w:r>
        </w:p>
      </w:sdtContent>
    </w:sdt>
    <w:sdt>
      <w:sdtPr>
        <w:rPr>
          <w:lang w:val="pt-BR"/>
        </w:rPr>
        <w:alias w:val="Peso:"/>
        <w:tag w:val="Peso:"/>
        <w:id w:val="1227724720"/>
        <w:placeholder>
          <w:docPart w:val="48C0070FDFD345C29050637FA9AC0FAB"/>
        </w:placeholder>
        <w:temporary/>
        <w:showingPlcHdr/>
        <w15:appearance w15:val="hidden"/>
      </w:sdtPr>
      <w:sdtEndPr/>
      <w:sdtContent>
        <w:p w14:paraId="74044E85" w14:textId="77777777" w:rsidR="00D91F96" w:rsidRPr="00F46A55" w:rsidRDefault="00800B74" w:rsidP="00800B74">
          <w:pPr>
            <w:pStyle w:val="Ttulodocorpodotexto3"/>
            <w:rPr>
              <w:rFonts w:asciiTheme="minorHAnsi" w:hAnsiTheme="minorHAnsi"/>
              <w:b w:val="0"/>
              <w:color w:val="auto"/>
              <w:lang w:val="pt-BR"/>
            </w:rPr>
          </w:pPr>
          <w:r w:rsidRPr="00F46A55">
            <w:rPr>
              <w:lang w:val="pt-BR" w:bidi="pt-BR"/>
            </w:rPr>
            <w:t>Peso</w:t>
          </w:r>
        </w:p>
      </w:sdtContent>
    </w:sdt>
    <w:sdt>
      <w:sdtPr>
        <w:rPr>
          <w:lang w:val="pt-BR"/>
        </w:rPr>
        <w:alias w:val="Detalhes sobre o peso:"/>
        <w:tag w:val="Detalhes sobre o peso:"/>
        <w:id w:val="504017017"/>
        <w:placeholder>
          <w:docPart w:val="258EB31904F945BA8B7C1A5A49D00A4E"/>
        </w:placeholder>
        <w:temporary/>
        <w:showingPlcHdr/>
        <w15:appearance w15:val="hidden"/>
      </w:sdtPr>
      <w:sdtEndPr/>
      <w:sdtContent>
        <w:p w14:paraId="64454D22" w14:textId="77777777" w:rsidR="00D91F96" w:rsidRPr="00F46A55" w:rsidRDefault="00800B74" w:rsidP="00800B74">
          <w:pPr>
            <w:pStyle w:val="Corpodetexto3"/>
            <w:rPr>
              <w:rFonts w:asciiTheme="minorHAnsi" w:hAnsiTheme="minorHAnsi"/>
              <w:color w:val="auto"/>
              <w:szCs w:val="22"/>
              <w:lang w:val="pt-BR"/>
            </w:rPr>
          </w:pPr>
          <w:r w:rsidRPr="00F46A55">
            <w:rPr>
              <w:lang w:val="pt-BR" w:bidi="pt-BR"/>
            </w:rPr>
            <w:t>2.000 libras</w:t>
          </w:r>
        </w:p>
      </w:sdtContent>
    </w:sdt>
    <w:sdt>
      <w:sdtPr>
        <w:rPr>
          <w:lang w:val="pt-BR"/>
        </w:rPr>
        <w:alias w:val="Recursos:"/>
        <w:tag w:val="Recursos:"/>
        <w:id w:val="136848407"/>
        <w:placeholder>
          <w:docPart w:val="93C83B419AA144E3B799802278E29BE7"/>
        </w:placeholder>
        <w:temporary/>
        <w:showingPlcHdr/>
        <w15:appearance w15:val="hidden"/>
      </w:sdtPr>
      <w:sdtEndPr/>
      <w:sdtContent>
        <w:p w14:paraId="51AD0544" w14:textId="77777777" w:rsidR="00D91F96" w:rsidRPr="00F46A55" w:rsidRDefault="00800B74" w:rsidP="00800B74">
          <w:pPr>
            <w:pStyle w:val="Ttulodocorpodotexto3"/>
            <w:rPr>
              <w:rFonts w:asciiTheme="minorHAnsi" w:hAnsiTheme="minorHAnsi"/>
              <w:b w:val="0"/>
              <w:color w:val="auto"/>
              <w:lang w:val="pt-BR"/>
            </w:rPr>
          </w:pPr>
          <w:r w:rsidRPr="00F46A55">
            <w:rPr>
              <w:lang w:val="pt-BR" w:bidi="pt-BR"/>
            </w:rPr>
            <w:t>Recursos</w:t>
          </w:r>
        </w:p>
      </w:sdtContent>
    </w:sdt>
    <w:sdt>
      <w:sdtPr>
        <w:rPr>
          <w:lang w:val="pt-BR"/>
        </w:rPr>
        <w:alias w:val="Detalhes sobre os recursos:"/>
        <w:tag w:val="Detalhes sobre os recursos:"/>
        <w:id w:val="861017092"/>
        <w:placeholder>
          <w:docPart w:val="42234822B543416D830E3487E33A1FA9"/>
        </w:placeholder>
        <w:temporary/>
        <w:showingPlcHdr/>
        <w15:appearance w15:val="hidden"/>
      </w:sdtPr>
      <w:sdtEndPr/>
      <w:sdtContent>
        <w:p w14:paraId="75AFDB77" w14:textId="77777777" w:rsidR="00D91F96" w:rsidRPr="00F46A55" w:rsidRDefault="00800B74" w:rsidP="00800B74">
          <w:pPr>
            <w:pStyle w:val="Corpodetexto3"/>
            <w:rPr>
              <w:rFonts w:asciiTheme="minorHAnsi" w:hAnsiTheme="minorHAnsi"/>
              <w:color w:val="auto"/>
              <w:szCs w:val="22"/>
              <w:lang w:val="pt-BR"/>
            </w:rPr>
          </w:pPr>
          <w:r w:rsidRPr="00F46A55">
            <w:rPr>
              <w:lang w:val="pt-BR" w:bidi="pt-BR"/>
            </w:rPr>
            <w:t>Laboratório de geologia, câmeras, suspensão rocker-bogie, laser de vaporização de rocha, um gerador termoelétrico e dois computadores de bordo.</w:t>
          </w:r>
        </w:p>
      </w:sdtContent>
    </w:sdt>
    <w:p w14:paraId="7683554B" w14:textId="77777777" w:rsidR="00AC7DDD" w:rsidRPr="00F46A55" w:rsidRDefault="00AC7DDD" w:rsidP="00D91F96">
      <w:pPr>
        <w:pStyle w:val="Corpodetexto3"/>
        <w:rPr>
          <w:lang w:val="pt-BR"/>
        </w:rPr>
        <w:sectPr w:rsidR="00AC7DDD" w:rsidRPr="00F46A55" w:rsidSect="00070548">
          <w:footerReference w:type="default" r:id="rId18"/>
          <w:pgSz w:w="11906" w:h="16838" w:code="9"/>
          <w:pgMar w:top="810" w:right="720" w:bottom="720" w:left="720" w:header="576" w:footer="576" w:gutter="0"/>
          <w:cols w:space="720"/>
          <w:docGrid w:linePitch="360"/>
        </w:sectPr>
      </w:pPr>
    </w:p>
    <w:tbl>
      <w:tblPr>
        <w:tblStyle w:val="Tabelacomgrade"/>
        <w:tblW w:w="3290" w:type="pct"/>
        <w:tblInd w:w="37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abela de layout para informações sobre o braço robótico futurista do Curiosity"/>
      </w:tblPr>
      <w:tblGrid>
        <w:gridCol w:w="3475"/>
        <w:gridCol w:w="3506"/>
      </w:tblGrid>
      <w:tr w:rsidR="00B03240" w:rsidRPr="00F46A55" w14:paraId="1CC3EA93" w14:textId="77777777" w:rsidTr="00D17D06">
        <w:sdt>
          <w:sdtPr>
            <w:rPr>
              <w:lang w:val="pt-BR"/>
            </w:rPr>
            <w:alias w:val="Braço robótico futurista do Curiosity:"/>
            <w:tag w:val="Braço robótico futurista do Curiosity:"/>
            <w:id w:val="-1758750276"/>
            <w:placeholder>
              <w:docPart w:val="962418ADD22346B2927D511ADF5B5395"/>
            </w:placeholder>
            <w:temporary/>
            <w:showingPlcHdr/>
            <w15:appearance w15:val="hidden"/>
          </w:sdtPr>
          <w:sdtEndPr/>
          <w:sdtContent>
            <w:tc>
              <w:tcPr>
                <w:tcW w:w="3589" w:type="dxa"/>
                <w:tcMar>
                  <w:top w:w="4032" w:type="dxa"/>
                </w:tcMar>
              </w:tcPr>
              <w:p w14:paraId="276C2232" w14:textId="77777777" w:rsidR="00B03240" w:rsidRPr="00F46A55" w:rsidRDefault="003979C4" w:rsidP="00AF4680">
                <w:pPr>
                  <w:pStyle w:val="Ttulo2"/>
                  <w:outlineLvl w:val="1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Braço robótico futurista do Curiosity</w:t>
                </w:r>
              </w:p>
            </w:tc>
          </w:sdtContent>
        </w:sdt>
        <w:tc>
          <w:tcPr>
            <w:tcW w:w="3612" w:type="dxa"/>
            <w:tcMar>
              <w:top w:w="4032" w:type="dxa"/>
              <w:left w:w="288" w:type="dxa"/>
            </w:tcMar>
          </w:tcPr>
          <w:p w14:paraId="7A68AD0E" w14:textId="77777777" w:rsidR="00B03240" w:rsidRPr="00F46A55" w:rsidRDefault="00B03240">
            <w:pPr>
              <w:rPr>
                <w:lang w:val="pt-BR"/>
              </w:rPr>
            </w:pPr>
          </w:p>
        </w:tc>
      </w:tr>
      <w:tr w:rsidR="00B03240" w:rsidRPr="00F46A55" w14:paraId="7CC5A099" w14:textId="77777777" w:rsidTr="00D17D06">
        <w:tc>
          <w:tcPr>
            <w:tcW w:w="3589" w:type="dxa"/>
            <w:tcMar>
              <w:top w:w="1152" w:type="dxa"/>
            </w:tcMar>
          </w:tcPr>
          <w:sdt>
            <w:sdtPr>
              <w:rPr>
                <w:lang w:val="pt-BR"/>
              </w:rPr>
              <w:alias w:val="Braço do Curiosity:"/>
              <w:tag w:val="Braço do Curiosity:"/>
              <w:id w:val="430014179"/>
              <w:placeholder>
                <w:docPart w:val="1DA5FD6654BC4FFA8F68238836A2D326"/>
              </w:placeholder>
              <w:temporary/>
              <w:showingPlcHdr/>
              <w15:appearance w15:val="hidden"/>
            </w:sdtPr>
            <w:sdtEndPr/>
            <w:sdtContent>
              <w:p w14:paraId="230ABFE1" w14:textId="77777777" w:rsidR="00AF4680" w:rsidRPr="00F46A55" w:rsidRDefault="003979C4" w:rsidP="00AF4680">
                <w:pPr>
                  <w:pStyle w:val="Ttulo4"/>
                  <w:spacing w:line="360" w:lineRule="auto"/>
                  <w:outlineLvl w:val="3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Braço do Curiosity</w:t>
                </w:r>
              </w:p>
            </w:sdtContent>
          </w:sdt>
          <w:sdt>
            <w:sdtPr>
              <w:rPr>
                <w:lang w:val="pt-BR"/>
              </w:rPr>
              <w:alias w:val="Detalhes sobre o braço do Curiosity 1:"/>
              <w:tag w:val="Detalhes sobre o braço do Curiosity 1:"/>
              <w:id w:val="-576120571"/>
              <w:placeholder>
                <w:docPart w:val="6B76B9EDA9224B74BB6C4BB4C14A7BB1"/>
              </w:placeholder>
              <w:temporary/>
              <w:showingPlcHdr/>
              <w15:appearance w15:val="hidden"/>
            </w:sdtPr>
            <w:sdtEndPr/>
            <w:sdtContent>
              <w:p w14:paraId="6E6FD03C" w14:textId="77777777" w:rsidR="00AF4680" w:rsidRPr="00F46A55" w:rsidRDefault="003979C4" w:rsidP="00AF4680">
                <w:pPr>
                  <w:spacing w:after="240" w:line="360" w:lineRule="auto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O Braço Robótico é robusto e bastante manobrável. Ele é usado como uma montagem de instrumentos que são responsáveis pelas investigações geológicas.</w:t>
                </w:r>
              </w:p>
            </w:sdtContent>
          </w:sdt>
          <w:sdt>
            <w:sdtPr>
              <w:rPr>
                <w:lang w:val="pt-BR"/>
              </w:rPr>
              <w:alias w:val="Detalhes sobre o braço do Curiosity 2:"/>
              <w:tag w:val="Detalhes sobre o braço do Curiosity 2:"/>
              <w:id w:val="745542640"/>
              <w:placeholder>
                <w:docPart w:val="D1C26A790E954ED9A74EA4E0F05B06E8"/>
              </w:placeholder>
              <w:temporary/>
              <w:showingPlcHdr/>
              <w15:appearance w15:val="hidden"/>
            </w:sdtPr>
            <w:sdtEndPr/>
            <w:sdtContent>
              <w:p w14:paraId="52948229" w14:textId="77777777" w:rsidR="00B03240" w:rsidRPr="00F46A55" w:rsidRDefault="003979C4" w:rsidP="003979C4">
                <w:pPr>
                  <w:spacing w:after="240" w:line="360" w:lineRule="auto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O braço robótico extensível tem três articulações: ombros, cotovelo e pulso, como os seres humanos. A incrível capacidade de manobra do braço permite que o rover posicione os instrumentos precisamente onde são necessários. Esses instrumentos analisam a composição básica das rochas e do solo e capturam imagens microscópicas.</w:t>
                </w:r>
              </w:p>
            </w:sdtContent>
          </w:sdt>
        </w:tc>
        <w:tc>
          <w:tcPr>
            <w:tcW w:w="3612" w:type="dxa"/>
            <w:tcMar>
              <w:top w:w="1152" w:type="dxa"/>
              <w:left w:w="288" w:type="dxa"/>
            </w:tcMar>
          </w:tcPr>
          <w:sdt>
            <w:sdtPr>
              <w:rPr>
                <w:lang w:val="pt-BR"/>
              </w:rPr>
              <w:alias w:val="Mão do Curiosity:"/>
              <w:tag w:val="Mão do Curiosity:"/>
              <w:id w:val="2072466284"/>
              <w:placeholder>
                <w:docPart w:val="428E5BBEAFB34FA3A07664F736612C4F"/>
              </w:placeholder>
              <w:temporary/>
              <w:showingPlcHdr/>
              <w15:appearance w15:val="hidden"/>
            </w:sdtPr>
            <w:sdtEndPr/>
            <w:sdtContent>
              <w:p w14:paraId="26523C2F" w14:textId="77777777" w:rsidR="00AF4680" w:rsidRPr="00F46A55" w:rsidRDefault="003979C4" w:rsidP="003979C4">
                <w:pPr>
                  <w:pStyle w:val="Ttulo4"/>
                  <w:outlineLvl w:val="3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MÃO DO CURIOSITY</w:t>
                </w:r>
              </w:p>
            </w:sdtContent>
          </w:sdt>
          <w:sdt>
            <w:sdtPr>
              <w:rPr>
                <w:lang w:val="pt-BR"/>
              </w:rPr>
              <w:alias w:val="Detalhes sobre a mão do Curiosity 1:"/>
              <w:tag w:val="Detalhes sobre a mão do Curiosity 1:"/>
              <w:id w:val="-1484155420"/>
              <w:placeholder>
                <w:docPart w:val="60B37171016F469FAEF54D0ADC8C357B"/>
              </w:placeholder>
              <w:temporary/>
              <w:showingPlcHdr/>
              <w15:appearance w15:val="hidden"/>
            </w:sdtPr>
            <w:sdtEndPr/>
            <w:sdtContent>
              <w:p w14:paraId="3BDB9005" w14:textId="77777777" w:rsidR="00AF4680" w:rsidRPr="00F46A55" w:rsidRDefault="003979C4" w:rsidP="003979C4">
                <w:pPr>
                  <w:spacing w:after="240" w:line="360" w:lineRule="auto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Cinco dispositivos são montados na estrutura de torre que está localizada na extremidade do braço. O MAHLI (Mars Hand Lens Imager) é um desses dispositivos, assim como o APXS (Alpha Particle X-ray Spectrometer).</w:t>
                </w:r>
              </w:p>
            </w:sdtContent>
          </w:sdt>
          <w:sdt>
            <w:sdtPr>
              <w:rPr>
                <w:lang w:val="pt-BR"/>
              </w:rPr>
              <w:alias w:val="Detalhes sobre a mão do Curiosity 1:"/>
              <w:tag w:val="Detalhes sobre a mão do Curiosity 1:"/>
              <w:id w:val="1612626891"/>
              <w:placeholder>
                <w:docPart w:val="D61BD5D61FFB47E78F7656A52ABCADCA"/>
              </w:placeholder>
              <w:temporary/>
              <w:showingPlcHdr/>
              <w15:appearance w15:val="hidden"/>
            </w:sdtPr>
            <w:sdtEndPr/>
            <w:sdtContent>
              <w:p w14:paraId="7130EB73" w14:textId="77777777" w:rsidR="00B03240" w:rsidRPr="00F46A55" w:rsidRDefault="003979C4" w:rsidP="003979C4">
                <w:pPr>
                  <w:spacing w:after="240" w:line="360" w:lineRule="auto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Esses dois são conhecidos como instrumentos de contato in-situ (no local). Os outros três dispositivos na estrutura são usados para fins de aquisição de amostras e preparação de amostras.</w:t>
                </w:r>
              </w:p>
            </w:sdtContent>
          </w:sdt>
        </w:tc>
      </w:tr>
    </w:tbl>
    <w:p w14:paraId="44AEF74E" w14:textId="77777777" w:rsidR="00EE1733" w:rsidRPr="00F46A55" w:rsidRDefault="00D17D06" w:rsidP="007E2C83">
      <w:pPr>
        <w:pStyle w:val="SemEspaamento"/>
        <w:rPr>
          <w:lang w:val="pt-BR"/>
        </w:rPr>
        <w:sectPr w:rsidR="00EE1733" w:rsidRPr="00F46A55" w:rsidSect="00070548">
          <w:headerReference w:type="default" r:id="rId19"/>
          <w:footerReference w:type="default" r:id="rId20"/>
          <w:pgSz w:w="11906" w:h="16838" w:code="9"/>
          <w:pgMar w:top="720" w:right="576" w:bottom="720" w:left="720" w:header="576" w:footer="576" w:gutter="0"/>
          <w:cols w:space="720"/>
          <w:docGrid w:linePitch="360"/>
        </w:sectPr>
      </w:pPr>
      <w:r w:rsidRPr="00F46A55">
        <w:rPr>
          <w:i/>
          <w:noProof/>
          <w:lang w:val="pt-BR" w:bidi="pt-BR"/>
        </w:rPr>
        <mc:AlternateContent>
          <mc:Choice Requires="am3d">
            <w:drawing>
              <wp:anchor distT="0" distB="0" distL="114300" distR="114300" simplePos="0" relativeHeight="251699200" behindDoc="1" locked="1" layoutInCell="1" allowOverlap="1" wp14:anchorId="4A186EDF" wp14:editId="266235D5">
                <wp:simplePos x="0" y="0"/>
                <wp:positionH relativeFrom="page">
                  <wp:posOffset>0</wp:posOffset>
                </wp:positionH>
                <wp:positionV relativeFrom="page">
                  <wp:posOffset>2624455</wp:posOffset>
                </wp:positionV>
                <wp:extent cx="2505456" cy="6665976"/>
                <wp:effectExtent l="0" t="0" r="0" b="0"/>
                <wp:wrapNone/>
                <wp:docPr id="29" name="Modelo 3D 29" descr="Modelo de roda de voo do Curiosity Rover com banda de rodagem em V para evitar deslizamento"/>
                <wp:cNvGraphicFramePr/>
                <a:graphic xmlns:a="http://schemas.openxmlformats.org/drawingml/2006/main">
                  <a:graphicData uri="http://schemas.microsoft.com/office/drawing/2017/model3d">
                    <am3d:model3d r:embed="rId10">
                      <am3d:spPr>
                        <a:xfrm>
                          <a:off x="0" y="0"/>
                          <a:ext cx="2505456" cy="6665976"/>
                        </a:xfrm>
                        <a:prstGeom prst="rect">
                          <a:avLst/>
                        </a:prstGeom>
                      </am3d:spPr>
                      <am3d:camera>
                        <am3d:pos x="-14342776" y="1369680" z="62898342"/>
                        <am3d:up dx="0" dy="36000000" dz="0"/>
                        <am3d:lookAt x="-14342776" y="1369680" z="0"/>
                        <am3d:perspective fov="926368"/>
                      </am3d:camera>
                      <am3d:trans>
                        <am3d:meterPerModelUnit n="250016" d="1000000"/>
                        <am3d:preTrans dx="1719427" dy="-11311554" dz="-17915854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4637971" ay="5212237" az="4636890"/>
                        <am3d:postTrans dx="-14342775" dy="1369679" dz="0"/>
                      </am3d:trans>
                      <am3d:raster rName="Office3DRenderer" rVer="16.0.8326">
                        <am3d:blip r:embed="rId21"/>
                      </am3d:raster>
                      <am3d:winViewport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9000000">
                        <am3d:clr>
                          <a:scrgbClr r="100000" g="100000" b="100000"/>
                        </am3d:clr>
                        <am3d:intensity n="9765625" d="1000000"/>
                        <am3d:pos x="-21960000" y="70920001" z="-16343999"/>
                      </am3d:ptLight>
                      <am3d:ptLight rad="9000000">
                        <am3d:clr>
                          <a:scrgbClr r="100000" g="100000" b="100000"/>
                        </am3d:clr>
                        <am3d:intensity n="9250000" d="1000000"/>
                        <am3d:pos x="-37964097" y="51130435" z="57631977"/>
                      </am3d:ptLight>
                      <am3d:ptLight rad="9000000">
                        <am3d:clr>
                          <a:scrgbClr r="100000" g="100000" b="100000"/>
                        </am3d:clr>
                        <am3d:intensity n="3125000" d="1000000"/>
                        <am3d:pos x="37739127" y="58056624" z="34769642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9200" behindDoc="1" locked="1" layoutInCell="1" allowOverlap="1" wp14:anchorId="4A186EDF" wp14:editId="266235D5">
                <wp:simplePos x="0" y="0"/>
                <wp:positionH relativeFrom="page">
                  <wp:posOffset>0</wp:posOffset>
                </wp:positionH>
                <wp:positionV relativeFrom="page">
                  <wp:posOffset>2624455</wp:posOffset>
                </wp:positionV>
                <wp:extent cx="2505456" cy="6665976"/>
                <wp:effectExtent l="0" t="0" r="0" b="0"/>
                <wp:wrapNone/>
                <wp:docPr id="29" name="Modelo 3D 29" descr="Modelo de roda de voo do Curiosity Rover com banda de rodagem em V para evitar deslizamento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Modelo 3D 29" descr="Modelo de roda de voo do Curiosity Rover com banda de rodagem em V para evitar deslizamento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05075" cy="6665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07525091" w14:textId="77777777" w:rsidR="00EE1733" w:rsidRPr="00F46A55" w:rsidRDefault="00070548" w:rsidP="00EE1733">
      <w:pPr>
        <w:pStyle w:val="Ttulo4"/>
        <w:rPr>
          <w:lang w:val="pt-BR"/>
        </w:rPr>
      </w:pPr>
      <w:r w:rsidRPr="00F46A55">
        <w:rPr>
          <w:rFonts w:ascii="Georgia" w:eastAsia="Georgia" w:hAnsi="Georgia" w:cs="Segoe UI"/>
          <w:noProof/>
          <w:sz w:val="20"/>
          <w:szCs w:val="20"/>
          <w:lang w:val="pt-BR" w:bidi="pt-BR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0B7F789" wp14:editId="4C9FFD5D">
                <wp:simplePos x="0" y="0"/>
                <wp:positionH relativeFrom="column">
                  <wp:posOffset>4709160</wp:posOffset>
                </wp:positionH>
                <wp:positionV relativeFrom="paragraph">
                  <wp:posOffset>4519295</wp:posOffset>
                </wp:positionV>
                <wp:extent cx="704088" cy="704088"/>
                <wp:effectExtent l="0" t="0" r="20320" b="20320"/>
                <wp:wrapNone/>
                <wp:docPr id="43" name="Fluxograma: Somando junção 43" descr="Somando sinal de junçã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088" cy="704088"/>
                        </a:xfrm>
                        <a:prstGeom prst="flowChartSummingJunction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CF0206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uxograma: Somando junção 43" o:spid="_x0000_s1026" type="#_x0000_t123" alt="Somando sinal de junção" style="position:absolute;margin-left:370.8pt;margin-top:355.85pt;width:55.45pt;height:55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" filled="f" strokecolor="#f6c681 [1940]" strokeweight="1.1pt"/>
            </w:pict>
          </mc:Fallback>
        </mc:AlternateContent>
      </w:r>
      <w:r w:rsidR="005367CF" w:rsidRPr="00F46A55">
        <w:rPr>
          <w:rFonts w:ascii="Georgia" w:eastAsia="Georgia" w:hAnsi="Georgia" w:cs="Segoe UI"/>
          <w:noProof/>
          <w:sz w:val="20"/>
          <w:szCs w:val="20"/>
          <w:lang w:val="pt-BR" w:bidi="pt-BR"/>
        </w:rPr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30C7B446" wp14:editId="785BB2F3">
                <wp:simplePos x="0" y="0"/>
                <wp:positionH relativeFrom="column">
                  <wp:posOffset>4984115</wp:posOffset>
                </wp:positionH>
                <wp:positionV relativeFrom="paragraph">
                  <wp:posOffset>5374005</wp:posOffset>
                </wp:positionV>
                <wp:extent cx="2208530" cy="3027680"/>
                <wp:effectExtent l="0" t="0" r="0" b="1270"/>
                <wp:wrapNone/>
                <wp:docPr id="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8530" cy="3027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DDFA5" w14:textId="77777777" w:rsidR="005367CF" w:rsidRPr="008447CA" w:rsidRDefault="005367CF" w:rsidP="005367CF">
                            <w:pPr>
                              <w:spacing w:line="240" w:lineRule="auto"/>
                              <w:rPr>
                                <w:rFonts w:ascii="Segoe UI Light" w:hAnsi="Segoe UI Light" w:cs="Segoe UI Light"/>
                                <w:color w:val="000000" w:themeColor="text1"/>
                                <w:sz w:val="84"/>
                                <w:szCs w:val="84"/>
                              </w:rPr>
                            </w:pPr>
                            <w:r w:rsidRPr="008447CA">
                              <w:rPr>
                                <w:rFonts w:ascii="Segoe UI Light" w:eastAsia="Segoe UI Light" w:hAnsi="Segoe UI Light" w:cs="Segoe UI Light"/>
                                <w:color w:val="000000" w:themeColor="text1"/>
                                <w:sz w:val="84"/>
                                <w:szCs w:val="84"/>
                                <w:lang w:val="pt-BR" w:bidi="pt-BR"/>
                              </w:rPr>
                              <w:t>MARS HAND LENS IMAGER</w:t>
                            </w:r>
                            <w:r w:rsidRPr="008447CA">
                              <w:rPr>
                                <w:rFonts w:ascii="Segoe UI Light" w:eastAsia="Segoe UI Light" w:hAnsi="Segoe UI Light" w:cs="Segoe UI Light"/>
                                <w:color w:val="000000" w:themeColor="text1"/>
                                <w:sz w:val="84"/>
                                <w:szCs w:val="84"/>
                                <w:lang w:val="pt-BR" w:bidi="pt-BR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C7B446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92.45pt;margin-top:423.15pt;width:173.9pt;height:238.4pt;z-index:-251597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" filled="f" stroked="f">
                <v:textbox>
                  <w:txbxContent>
                    <w:p w14:paraId="561DDFA5" w14:textId="77777777" w:rsidR="005367CF" w:rsidRPr="008447CA" w:rsidRDefault="005367CF" w:rsidP="005367CF">
                      <w:pPr>
                        <w:spacing w:line="240" w:lineRule="auto"/>
                        <w:rPr>
                          <w:rFonts w:ascii="Segoe UI Light" w:hAnsi="Segoe UI Light" w:cs="Segoe UI Light"/>
                          <w:color w:val="000000" w:themeColor="text1"/>
                          <w:sz w:val="84"/>
                          <w:szCs w:val="84"/>
                        </w:rPr>
                      </w:pPr>
                      <w:r w:rsidRPr="008447CA">
                        <w:rPr>
                          <w:rFonts w:ascii="Segoe UI Light" w:eastAsia="Segoe UI Light" w:hAnsi="Segoe UI Light" w:cs="Segoe UI Light"/>
                          <w:color w:val="000000" w:themeColor="text1"/>
                          <w:sz w:val="84"/>
                          <w:szCs w:val="84"/>
                          <w:lang w:val="pt-BR" w:bidi="pt-BR"/>
                        </w:rPr>
                        <w:t>MARS HAND LENS IMAGER</w:t>
                      </w:r>
                      <w:r w:rsidRPr="008447CA">
                        <w:rPr>
                          <w:rFonts w:ascii="Segoe UI Light" w:eastAsia="Segoe UI Light" w:hAnsi="Segoe UI Light" w:cs="Segoe UI Light"/>
                          <w:color w:val="000000" w:themeColor="text1"/>
                          <w:sz w:val="84"/>
                          <w:szCs w:val="84"/>
                          <w:lang w:val="pt-BR" w:bidi="pt-BR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B30D4D" w:rsidRPr="00F46A55">
        <w:rPr>
          <w:i/>
          <w:noProof/>
          <w:lang w:val="pt-BR" w:bidi="pt-BR"/>
        </w:rPr>
        <mc:AlternateContent>
          <mc:Choice Requires="am3d">
            <w:drawing>
              <wp:anchor distT="0" distB="0" distL="182880" distR="182880" simplePos="0" relativeHeight="251701248" behindDoc="1" locked="0" layoutInCell="1" allowOverlap="1" wp14:anchorId="70ED0617" wp14:editId="500F9D43">
                <wp:simplePos x="0" y="0"/>
                <wp:positionH relativeFrom="page">
                  <wp:posOffset>2770505</wp:posOffset>
                </wp:positionH>
                <wp:positionV relativeFrom="page">
                  <wp:posOffset>850265</wp:posOffset>
                </wp:positionV>
                <wp:extent cx="5321808" cy="8897112"/>
                <wp:effectExtent l="0" t="0" r="0" b="0"/>
                <wp:wrapTight wrapText="left">
                  <wp:wrapPolygon edited="0">
                    <wp:start x="5026" y="509"/>
                    <wp:lineTo x="4794" y="740"/>
                    <wp:lineTo x="4872" y="1017"/>
                    <wp:lineTo x="5490" y="1341"/>
                    <wp:lineTo x="5413" y="2081"/>
                    <wp:lineTo x="3866" y="2127"/>
                    <wp:lineTo x="3248" y="2312"/>
                    <wp:lineTo x="3248" y="2821"/>
                    <wp:lineTo x="773" y="2821"/>
                    <wp:lineTo x="773" y="3422"/>
                    <wp:lineTo x="3248" y="3561"/>
                    <wp:lineTo x="3170" y="4579"/>
                    <wp:lineTo x="4872" y="5041"/>
                    <wp:lineTo x="5800" y="5041"/>
                    <wp:lineTo x="5800" y="5272"/>
                    <wp:lineTo x="6805" y="5781"/>
                    <wp:lineTo x="7269" y="5781"/>
                    <wp:lineTo x="7269" y="6521"/>
                    <wp:lineTo x="5258" y="7354"/>
                    <wp:lineTo x="4176" y="7909"/>
                    <wp:lineTo x="3866" y="8602"/>
                    <wp:lineTo x="3866" y="8880"/>
                    <wp:lineTo x="4021" y="9481"/>
                    <wp:lineTo x="4717" y="10221"/>
                    <wp:lineTo x="5026" y="11701"/>
                    <wp:lineTo x="4794" y="12441"/>
                    <wp:lineTo x="4872" y="21552"/>
                    <wp:lineTo x="8583" y="21552"/>
                    <wp:lineTo x="8583" y="10961"/>
                    <wp:lineTo x="11522" y="10267"/>
                    <wp:lineTo x="11522" y="10221"/>
                    <wp:lineTo x="11908" y="9481"/>
                    <wp:lineTo x="15156" y="8741"/>
                    <wp:lineTo x="15465" y="8741"/>
                    <wp:lineTo x="16161" y="8186"/>
                    <wp:lineTo x="16316" y="5457"/>
                    <wp:lineTo x="15620" y="5134"/>
                    <wp:lineTo x="19718" y="4579"/>
                    <wp:lineTo x="19718" y="2821"/>
                    <wp:lineTo x="19486" y="2081"/>
                    <wp:lineTo x="18713" y="1341"/>
                    <wp:lineTo x="18790" y="1064"/>
                    <wp:lineTo x="13146" y="601"/>
                    <wp:lineTo x="8970" y="509"/>
                    <wp:lineTo x="5026" y="509"/>
                  </wp:wrapPolygon>
                </wp:wrapTight>
                <wp:docPr id="12" name="Modelo 3D 12" descr="O Mars Hand Lens Imager, também conhecido como MAHLI, pode tirar fotos coloridas de pequenos elementos com sua câmera integrada"/>
                <wp:cNvGraphicFramePr/>
                <a:graphic xmlns:a="http://schemas.openxmlformats.org/drawingml/2006/main">
                  <a:graphicData uri="http://schemas.microsoft.com/office/drawing/2017/model3d">
                    <am3d:model3d r:embed="rId10">
                      <am3d:spPr>
                        <a:xfrm>
                          <a:off x="0" y="0"/>
                          <a:ext cx="5321808" cy="8897112"/>
                        </a:xfrm>
                        <a:prstGeom prst="rect">
                          <a:avLst/>
                        </a:prstGeom>
                      </am3d:spPr>
                      <am3d:camera>
                        <am3d:pos x="-14819711" y="3589417" z="62898342"/>
                        <am3d:up dx="0" dy="36000000" dz="0"/>
                        <am3d:lookAt x="-14819711" y="3589417" z="0"/>
                        <am3d:perspective fov="602622"/>
                      </am3d:camera>
                      <am3d:trans>
                        <am3d:meterPerModelUnit n="250016" d="1000000"/>
                        <am3d:preTrans dx="1520088" dy="-13526668" dz="-1729207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590618" ay="-5060867" az="-587797"/>
                        <am3d:postTrans dx="-14819711" dy="3589417" dz="0"/>
                      </am3d:trans>
                      <am3d:raster rName="Office3DRenderer" rVer="16.0.8326">
                        <am3d:blip r:embed="rId22"/>
                      </am3d:raster>
                      <am3d:winViewport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9000000">
                        <am3d:clr>
                          <a:scrgbClr r="100000" g="100000" b="100000"/>
                        </am3d:clr>
                        <am3d:intensity n="9765625" d="1000000"/>
                        <am3d:pos x="-21960000" y="70920001" z="-16343999"/>
                      </am3d:ptLight>
                      <am3d:ptLight rad="9000000">
                        <am3d:clr>
                          <a:scrgbClr r="100000" g="100000" b="100000"/>
                        </am3d:clr>
                        <am3d:intensity n="9250000" d="1000000"/>
                        <am3d:pos x="-37964097" y="51130435" z="57631977"/>
                      </am3d:ptLight>
                      <am3d:ptLight rad="9000000">
                        <am3d:clr>
                          <a:scrgbClr r="100000" g="100000" b="100000"/>
                        </am3d:clr>
                        <am3d:intensity n="3125000" d="1000000"/>
                        <am3d:pos x="37739127" y="58056624" z="34769642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82880" distR="182880" simplePos="0" relativeHeight="251701248" behindDoc="1" locked="0" layoutInCell="1" allowOverlap="1" wp14:anchorId="70ED0617" wp14:editId="500F9D43">
                <wp:simplePos x="0" y="0"/>
                <wp:positionH relativeFrom="page">
                  <wp:posOffset>2770505</wp:posOffset>
                </wp:positionH>
                <wp:positionV relativeFrom="page">
                  <wp:posOffset>850265</wp:posOffset>
                </wp:positionV>
                <wp:extent cx="5321808" cy="8897112"/>
                <wp:effectExtent l="0" t="0" r="0" b="0"/>
                <wp:wrapTight wrapText="left">
                  <wp:wrapPolygon edited="0">
                    <wp:start x="5026" y="509"/>
                    <wp:lineTo x="4794" y="740"/>
                    <wp:lineTo x="4872" y="1017"/>
                    <wp:lineTo x="5490" y="1341"/>
                    <wp:lineTo x="5413" y="2081"/>
                    <wp:lineTo x="3866" y="2127"/>
                    <wp:lineTo x="3248" y="2312"/>
                    <wp:lineTo x="3248" y="2821"/>
                    <wp:lineTo x="773" y="2821"/>
                    <wp:lineTo x="773" y="3422"/>
                    <wp:lineTo x="3248" y="3561"/>
                    <wp:lineTo x="3170" y="4579"/>
                    <wp:lineTo x="4872" y="5041"/>
                    <wp:lineTo x="5800" y="5041"/>
                    <wp:lineTo x="5800" y="5272"/>
                    <wp:lineTo x="6805" y="5781"/>
                    <wp:lineTo x="7269" y="5781"/>
                    <wp:lineTo x="7269" y="6521"/>
                    <wp:lineTo x="5258" y="7354"/>
                    <wp:lineTo x="4176" y="7909"/>
                    <wp:lineTo x="3866" y="8602"/>
                    <wp:lineTo x="3866" y="8880"/>
                    <wp:lineTo x="4021" y="9481"/>
                    <wp:lineTo x="4717" y="10221"/>
                    <wp:lineTo x="5026" y="11701"/>
                    <wp:lineTo x="4794" y="12441"/>
                    <wp:lineTo x="4872" y="21552"/>
                    <wp:lineTo x="8583" y="21552"/>
                    <wp:lineTo x="8583" y="10961"/>
                    <wp:lineTo x="11522" y="10267"/>
                    <wp:lineTo x="11522" y="10221"/>
                    <wp:lineTo x="11908" y="9481"/>
                    <wp:lineTo x="15156" y="8741"/>
                    <wp:lineTo x="15465" y="8741"/>
                    <wp:lineTo x="16161" y="8186"/>
                    <wp:lineTo x="16316" y="5457"/>
                    <wp:lineTo x="15620" y="5134"/>
                    <wp:lineTo x="19718" y="4579"/>
                    <wp:lineTo x="19718" y="2821"/>
                    <wp:lineTo x="19486" y="2081"/>
                    <wp:lineTo x="18713" y="1341"/>
                    <wp:lineTo x="18790" y="1064"/>
                    <wp:lineTo x="13146" y="601"/>
                    <wp:lineTo x="8970" y="509"/>
                    <wp:lineTo x="5026" y="509"/>
                  </wp:wrapPolygon>
                </wp:wrapTight>
                <wp:docPr id="12" name="Modelo 3D 12" descr="O Mars Hand Lens Imager, também conhecido como MAHLI, pode tirar fotos coloridas de pequenos elementos com sua câmera integrada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Modelo 3D 12" descr="O Mars Hand Lens Imager, também conhecido como MAHLI, pode tirar fotos coloridas de pequenos elementos com sua câmera integrada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21300" cy="8896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sdt>
        <w:sdtPr>
          <w:rPr>
            <w:lang w:val="pt-BR"/>
          </w:rPr>
          <w:alias w:val="MAHLI:"/>
          <w:tag w:val="MAHLI:"/>
          <w:id w:val="1498619557"/>
          <w:placeholder>
            <w:docPart w:val="A6B8DA03738E4E1DB0B3C1050A940863"/>
          </w:placeholder>
          <w:temporary/>
          <w:showingPlcHdr/>
          <w15:appearance w15:val="hidden"/>
        </w:sdtPr>
        <w:sdtEndPr/>
        <w:sdtContent>
          <w:r w:rsidR="002904A6" w:rsidRPr="00F46A55">
            <w:rPr>
              <w:lang w:val="pt-BR" w:bidi="pt-BR"/>
            </w:rPr>
            <w:t>MAHLI</w:t>
          </w:r>
        </w:sdtContent>
      </w:sdt>
    </w:p>
    <w:sdt>
      <w:sdtPr>
        <w:rPr>
          <w:lang w:val="pt-BR"/>
        </w:rPr>
        <w:alias w:val="Informações sobre a principal missão do MAHLI:"/>
        <w:tag w:val="Informações sobre a principal missão do MAHLI:"/>
        <w:id w:val="1151483227"/>
        <w:placeholder>
          <w:docPart w:val="485C58973C314DFDA8515E484963BDDD"/>
        </w:placeholder>
        <w:temporary/>
        <w:showingPlcHdr/>
        <w15:appearance w15:val="hidden"/>
      </w:sdtPr>
      <w:sdtEndPr/>
      <w:sdtContent>
        <w:p w14:paraId="7BE98D5C" w14:textId="77777777" w:rsidR="00EE1733" w:rsidRPr="00F46A55" w:rsidRDefault="002904A6" w:rsidP="00EE1733">
          <w:pPr>
            <w:pStyle w:val="Ttulo3"/>
            <w:rPr>
              <w:lang w:val="pt-BR"/>
            </w:rPr>
          </w:pPr>
          <w:r w:rsidRPr="00F46A55">
            <w:rPr>
              <w:lang w:val="pt-BR" w:bidi="pt-BR"/>
            </w:rPr>
            <w:t>A principal missão do MAHLI é ajudar os membros da equipe de pesquisa do Mars Science Laboratory a aprender com o histórico geológico do ambiente marciano.</w:t>
          </w:r>
        </w:p>
      </w:sdtContent>
    </w:sdt>
    <w:sdt>
      <w:sdtPr>
        <w:rPr>
          <w:lang w:val="pt-BR"/>
        </w:rPr>
        <w:alias w:val="Detalhes sobre o MAHLI:"/>
        <w:tag w:val="Detalhes sobre o MAHLI:"/>
        <w:id w:val="-1503576917"/>
        <w:placeholder>
          <w:docPart w:val="34E60DC7F95B4F2390984BE07B392725"/>
        </w:placeholder>
        <w:temporary/>
        <w:showingPlcHdr/>
        <w15:appearance w15:val="hidden"/>
      </w:sdtPr>
      <w:sdtEndPr/>
      <w:sdtContent>
        <w:p w14:paraId="49E0F596" w14:textId="77777777" w:rsidR="007A2757" w:rsidRPr="00F46A55" w:rsidRDefault="002904A6" w:rsidP="006262B7">
          <w:pPr>
            <w:pStyle w:val="Normal-espaamentoduplo"/>
            <w:rPr>
              <w:lang w:val="pt-BR"/>
            </w:rPr>
          </w:pPr>
          <w:r w:rsidRPr="00F46A55">
            <w:rPr>
              <w:lang w:val="pt-BR" w:bidi="pt-BR"/>
            </w:rPr>
            <w:t>Os cientistas são capazes de ver bem de perto os minerais, as texturas e as estruturas das rochas marcianas, bem como a camada superficial da poeira e dos fragmentos rochosos usando o Mars Hand Lens Imager, também conhecido como "MAHLI". As lentes da mão são autofocalizadoras e capturam imagens coloridas dos recursos que medem 12,5 micrômetros (diâmetro menor que o de um cabelo humano) com uma câmera de quase 1,5 polegada (3,8 cm). O MAHLI funciona de dia e de noite, pois traz consigo fontes de iluminação brancas e ultravioletas, que são semelhantes à luz de uma lanterna e à luz de uma lâmpada de bronzeamento, respectivamente. Os cientistas usam a luz ultravioleta para induzir florescência, o que os permitiu descobrir que o ambiente em Marte foi formado pela água, mostrando a presença de minerais de evaporito e carbonato no planeta.</w:t>
          </w:r>
        </w:p>
      </w:sdtContent>
    </w:sdt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abela de layout para informações sobre o Chemcam"/>
      </w:tblPr>
      <w:tblGrid>
        <w:gridCol w:w="10466"/>
      </w:tblGrid>
      <w:tr w:rsidR="00C979F6" w:rsidRPr="00F46A55" w14:paraId="1F0FC153" w14:textId="77777777" w:rsidTr="00EC5348">
        <w:tc>
          <w:tcPr>
            <w:tcW w:w="10035" w:type="dxa"/>
            <w:tcMar>
              <w:right w:w="5760" w:type="dxa"/>
            </w:tcMar>
          </w:tcPr>
          <w:p w14:paraId="563A5C60" w14:textId="77777777" w:rsidR="00C979F6" w:rsidRPr="00F46A55" w:rsidRDefault="00501D0B" w:rsidP="00C979F6">
            <w:pPr>
              <w:pStyle w:val="Ttulo4"/>
              <w:spacing w:line="360" w:lineRule="auto"/>
              <w:outlineLvl w:val="3"/>
              <w:rPr>
                <w:lang w:val="pt-BR"/>
              </w:rPr>
            </w:pPr>
            <w:sdt>
              <w:sdtPr>
                <w:rPr>
                  <w:lang w:val="pt-BR"/>
                </w:rPr>
                <w:alias w:val="CHEMCAM:"/>
                <w:tag w:val="CHEMCAM:"/>
                <w:id w:val="-1376540109"/>
                <w:placeholder>
                  <w:docPart w:val="7ED40099EE5C4AD39CB1080EA435F6A6"/>
                </w:placeholder>
                <w:temporary/>
                <w:showingPlcHdr/>
                <w15:appearance w15:val="hidden"/>
              </w:sdtPr>
              <w:sdtEndPr/>
              <w:sdtContent>
                <w:r w:rsidR="002904A6" w:rsidRPr="00F46A55">
                  <w:rPr>
                    <w:lang w:val="pt-BR" w:bidi="pt-BR"/>
                  </w:rPr>
                  <w:t>CHEMCAM</w:t>
                </w:r>
              </w:sdtContent>
            </w:sdt>
            <w:r w:rsidR="00695FCC" w:rsidRPr="00F46A55">
              <w:rPr>
                <w:noProof/>
                <w:lang w:val="pt-BR" w:bidi="pt-BR"/>
              </w:rPr>
              <mc:AlternateContent>
                <mc:Choice Requires="wps">
                  <w:drawing>
                    <wp:anchor distT="0" distB="0" distL="114300" distR="114300" simplePos="0" relativeHeight="251703296" behindDoc="1" locked="0" layoutInCell="1" allowOverlap="1" wp14:anchorId="0210E564" wp14:editId="5D3CDCD5">
                      <wp:simplePos x="0" y="0"/>
                      <wp:positionH relativeFrom="column">
                        <wp:posOffset>1527175</wp:posOffset>
                      </wp:positionH>
                      <wp:positionV relativeFrom="paragraph">
                        <wp:posOffset>2221865</wp:posOffset>
                      </wp:positionV>
                      <wp:extent cx="4041648" cy="4041648"/>
                      <wp:effectExtent l="0" t="0" r="0" b="0"/>
                      <wp:wrapTight wrapText="left">
                        <wp:wrapPolygon edited="0">
                          <wp:start x="9368" y="0"/>
                          <wp:lineTo x="8146" y="102"/>
                          <wp:lineTo x="4786" y="1324"/>
                          <wp:lineTo x="4175" y="2036"/>
                          <wp:lineTo x="2749" y="3258"/>
                          <wp:lineTo x="1527" y="4887"/>
                          <wp:lineTo x="611" y="6517"/>
                          <wp:lineTo x="102" y="8146"/>
                          <wp:lineTo x="0" y="9266"/>
                          <wp:lineTo x="0" y="13033"/>
                          <wp:lineTo x="509" y="14662"/>
                          <wp:lineTo x="1324" y="16292"/>
                          <wp:lineTo x="2342" y="17921"/>
                          <wp:lineTo x="4175" y="19550"/>
                          <wp:lineTo x="4277" y="19754"/>
                          <wp:lineTo x="7229" y="21179"/>
                          <wp:lineTo x="8859" y="21485"/>
                          <wp:lineTo x="9164" y="21485"/>
                          <wp:lineTo x="12321" y="21485"/>
                          <wp:lineTo x="12626" y="21485"/>
                          <wp:lineTo x="14255" y="21179"/>
                          <wp:lineTo x="17208" y="19754"/>
                          <wp:lineTo x="17310" y="19550"/>
                          <wp:lineTo x="19143" y="17921"/>
                          <wp:lineTo x="20365" y="16292"/>
                          <wp:lineTo x="21485" y="13033"/>
                          <wp:lineTo x="21485" y="9062"/>
                          <wp:lineTo x="21383" y="8146"/>
                          <wp:lineTo x="20874" y="6517"/>
                          <wp:lineTo x="20059" y="4887"/>
                          <wp:lineTo x="18735" y="3258"/>
                          <wp:lineTo x="17106" y="1833"/>
                          <wp:lineTo x="16801" y="1324"/>
                          <wp:lineTo x="13339" y="102"/>
                          <wp:lineTo x="12219" y="0"/>
                          <wp:lineTo x="9368" y="0"/>
                        </wp:wrapPolygon>
                      </wp:wrapTight>
                      <wp:docPr id="56" name="Oval 56" descr="Oval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41648" cy="404164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DFC084" id="Oval 56" o:spid="_x0000_s1026" alt="Oval" style="position:absolute;margin-left:120.25pt;margin-top:174.95pt;width:318.25pt;height:318.25pt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" fillcolor="#fcecd5 [660]" stroked="f" strokeweight="1.1pt">
                      <w10:wrap type="tight" side="left"/>
                    </v:oval>
                  </w:pict>
                </mc:Fallback>
              </mc:AlternateContent>
            </w:r>
            <w:r w:rsidR="00695FCC" w:rsidRPr="00F46A55">
              <w:rPr>
                <w:noProof/>
                <w:lang w:val="pt-BR" w:bidi="pt-BR"/>
              </w:rPr>
              <mc:AlternateContent>
                <mc:Choice Requires="am3d">
                  <w:drawing>
                    <wp:anchor distT="0" distB="0" distL="114300" distR="114300" simplePos="0" relativeHeight="251704320" behindDoc="1" locked="0" layoutInCell="1" allowOverlap="1" wp14:anchorId="02F0B75E" wp14:editId="67B74F69">
                      <wp:simplePos x="0" y="0"/>
                      <wp:positionH relativeFrom="margin">
                        <wp:posOffset>1463040</wp:posOffset>
                      </wp:positionH>
                      <wp:positionV relativeFrom="paragraph">
                        <wp:posOffset>2551430</wp:posOffset>
                      </wp:positionV>
                      <wp:extent cx="4206240" cy="3108960"/>
                      <wp:effectExtent l="0" t="0" r="0" b="0"/>
                      <wp:wrapTight wrapText="bothSides">
                        <wp:wrapPolygon edited="0">
                          <wp:start x="5087" y="2382"/>
                          <wp:lineTo x="4500" y="3441"/>
                          <wp:lineTo x="4402" y="6882"/>
                          <wp:lineTo x="3326" y="9000"/>
                          <wp:lineTo x="3326" y="9529"/>
                          <wp:lineTo x="3815" y="11118"/>
                          <wp:lineTo x="4011" y="13235"/>
                          <wp:lineTo x="4207" y="13897"/>
                          <wp:lineTo x="6359" y="15353"/>
                          <wp:lineTo x="7337" y="15353"/>
                          <wp:lineTo x="7337" y="17471"/>
                          <wp:lineTo x="6261" y="19588"/>
                          <wp:lineTo x="6359" y="21441"/>
                          <wp:lineTo x="12717" y="21441"/>
                          <wp:lineTo x="13598" y="21441"/>
                          <wp:lineTo x="13598" y="19588"/>
                          <wp:lineTo x="16141" y="19588"/>
                          <wp:lineTo x="17804" y="18926"/>
                          <wp:lineTo x="17707" y="11382"/>
                          <wp:lineTo x="17609" y="11118"/>
                          <wp:lineTo x="18000" y="9265"/>
                          <wp:lineTo x="18098" y="8603"/>
                          <wp:lineTo x="17022" y="7015"/>
                          <wp:lineTo x="16533" y="6882"/>
                          <wp:lineTo x="16435" y="3441"/>
                          <wp:lineTo x="15848" y="2382"/>
                          <wp:lineTo x="5087" y="2382"/>
                        </wp:wrapPolygon>
                      </wp:wrapTight>
                      <wp:docPr id="57" name="Modelo 3D 57" descr="O ChemCam é equipado com uma poderosa câmera de bordo remota a laser "/>
                      <wp:cNvGraphicFramePr/>
                      <a:graphic xmlns:a="http://schemas.openxmlformats.org/drawingml/2006/main">
                        <a:graphicData uri="http://schemas.microsoft.com/office/drawing/2017/model3d">
                          <am3d:model3d r:embed="rId10">
                            <am3d:spPr>
                              <a:xfrm>
                                <a:off x="0" y="0"/>
                                <a:ext cx="4206240" cy="3108960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-4429804" y="7898613" z="62898342"/>
                              <am3d:up dx="0" dy="36000000" dz="0"/>
                              <am3d:lookAt x="-4429804" y="7898613" z="0"/>
                              <am3d:perspective fov="327273"/>
                            </am3d:camera>
                            <am3d:trans>
                              <am3d:meterPerModelUnit n="250016" d="1000000"/>
                              <am3d:preTrans dx="4451492" dy="-17836346" dz="-2553270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 ax="1" ay="116663" az="-1"/>
                              <am3d:postTrans dx="-4429803" dy="7898613" dz="0"/>
                            </am3d:trans>
                            <am3d:raster rName="Office3DRenderer" rVer="16.0.8326">
                              <am3d:blip r:embed="rId23"/>
                            </am3d:raster>
                            <am3d:winViewport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9000000">
                              <am3d:clr>
                                <a:scrgbClr r="100000" g="100000" b="100000"/>
                              </am3d:clr>
                              <am3d:intensity n="9765625" d="1000000"/>
                              <am3d:pos x="-21960000" y="70920001" z="-16343999"/>
                            </am3d:ptLight>
                            <am3d:ptLight rad="9000000">
                              <am3d:clr>
                                <a:scrgbClr r="100000" g="100000" b="100000"/>
                              </am3d:clr>
                              <am3d:intensity n="9250000" d="1000000"/>
                              <am3d:pos x="-37964097" y="51130435" z="57631977"/>
                            </am3d:ptLight>
                            <am3d:ptLight rad="9000000">
                              <am3d:clr>
                                <a:scrgbClr r="100000" g="100000" b="100000"/>
                              </am3d:clr>
                              <am3d:intensity n="3125000" d="1000000"/>
                              <am3d:pos x="37739127" y="58056624" z="34769642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704320" behindDoc="1" locked="0" layoutInCell="1" allowOverlap="1" wp14:anchorId="02F0B75E" wp14:editId="67B74F69">
                      <wp:simplePos x="0" y="0"/>
                      <wp:positionH relativeFrom="margin">
                        <wp:posOffset>1463040</wp:posOffset>
                      </wp:positionH>
                      <wp:positionV relativeFrom="paragraph">
                        <wp:posOffset>2551430</wp:posOffset>
                      </wp:positionV>
                      <wp:extent cx="4206240" cy="3108960"/>
                      <wp:effectExtent l="0" t="0" r="0" b="0"/>
                      <wp:wrapTight wrapText="bothSides">
                        <wp:wrapPolygon edited="0">
                          <wp:start x="5087" y="2382"/>
                          <wp:lineTo x="4500" y="3441"/>
                          <wp:lineTo x="4402" y="6882"/>
                          <wp:lineTo x="3326" y="9000"/>
                          <wp:lineTo x="3326" y="9529"/>
                          <wp:lineTo x="3815" y="11118"/>
                          <wp:lineTo x="4011" y="13235"/>
                          <wp:lineTo x="4207" y="13897"/>
                          <wp:lineTo x="6359" y="15353"/>
                          <wp:lineTo x="7337" y="15353"/>
                          <wp:lineTo x="7337" y="17471"/>
                          <wp:lineTo x="6261" y="19588"/>
                          <wp:lineTo x="6359" y="21441"/>
                          <wp:lineTo x="12717" y="21441"/>
                          <wp:lineTo x="13598" y="21441"/>
                          <wp:lineTo x="13598" y="19588"/>
                          <wp:lineTo x="16141" y="19588"/>
                          <wp:lineTo x="17804" y="18926"/>
                          <wp:lineTo x="17707" y="11382"/>
                          <wp:lineTo x="17609" y="11118"/>
                          <wp:lineTo x="18000" y="9265"/>
                          <wp:lineTo x="18098" y="8603"/>
                          <wp:lineTo x="17022" y="7015"/>
                          <wp:lineTo x="16533" y="6882"/>
                          <wp:lineTo x="16435" y="3441"/>
                          <wp:lineTo x="15848" y="2382"/>
                          <wp:lineTo x="5087" y="2382"/>
                        </wp:wrapPolygon>
                      </wp:wrapTight>
                      <wp:docPr id="57" name="Modelo 3D 57" descr="O ChemCam é equipado com uma poderosa câmera de bordo remota a laser 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7" name="Modelo 3D 57" descr="O ChemCam é equipado com uma poderosa câmera de bordo remota a laser 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2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06240" cy="3108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</w:p>
          <w:sdt>
            <w:sdtPr>
              <w:rPr>
                <w:lang w:val="pt-BR"/>
              </w:rPr>
              <w:alias w:val="Detalhes sobre o CHEMCAM:"/>
              <w:tag w:val="Detalhes sobre o CHEMCAM:"/>
              <w:id w:val="1275142155"/>
              <w:placeholder>
                <w:docPart w:val="C7FF7295A9A445009955278A3F14E068"/>
              </w:placeholder>
              <w:temporary/>
              <w:showingPlcHdr/>
              <w15:appearance w15:val="hidden"/>
            </w:sdtPr>
            <w:sdtEndPr/>
            <w:sdtContent>
              <w:p w14:paraId="17F6A366" w14:textId="77777777" w:rsidR="002904A6" w:rsidRPr="00F46A55" w:rsidRDefault="002904A6" w:rsidP="002904A6">
                <w:pPr>
                  <w:pStyle w:val="Normal-espaamentoduplo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O ChemCam é equipado com um poderoso laser integrado que dispara uma série de pulsações para vaporizar a rocha e o solo na superfície marciana. O vapor é então analisado para determinar a composição básica. O rover usa um espectrógrafo que mede a composição do plasma resultante, a fim de ler a luz e fornecer detalhes sobre os minerais nas rochas. Sabendo quais átomos estão presentes na rocha, os cientistas podem determinar a presença ou não de alumínio, cobre ou basalto. Em média, a equipe do ChemCam espera fazer até 12 leituras composicionais por dia para análise científica.</w:t>
                </w:r>
              </w:p>
              <w:p w14:paraId="6BE72F55" w14:textId="77777777" w:rsidR="002904A6" w:rsidRPr="00F46A55" w:rsidRDefault="002904A6" w:rsidP="006262B7">
                <w:pPr>
                  <w:pStyle w:val="Normal-espaamentoduplo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O laser também limpa superfícies nas rochas antes de usar sua câmera remota para capturar imagens detalhadas dos recursos geológicos.</w:t>
                </w:r>
              </w:p>
            </w:sdtContent>
          </w:sdt>
        </w:tc>
      </w:tr>
    </w:tbl>
    <w:p w14:paraId="3A7840EE" w14:textId="77777777" w:rsidR="00F2368D" w:rsidRPr="00F46A55" w:rsidRDefault="00F2368D" w:rsidP="00584940">
      <w:pPr>
        <w:pStyle w:val="SemEspaamento"/>
        <w:rPr>
          <w:lang w:val="pt-BR"/>
        </w:rPr>
        <w:sectPr w:rsidR="00F2368D" w:rsidRPr="00F46A55" w:rsidSect="00070548">
          <w:headerReference w:type="default" r:id="rId24"/>
          <w:footerReference w:type="default" r:id="rId25"/>
          <w:pgSz w:w="11906" w:h="16838" w:code="9"/>
          <w:pgMar w:top="1526" w:right="720" w:bottom="720" w:left="720" w:header="576" w:footer="576" w:gutter="0"/>
          <w:cols w:space="720"/>
          <w:docGrid w:linePitch="360"/>
        </w:sect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abela de layout para especificações do Rover"/>
      </w:tblPr>
      <w:tblGrid>
        <w:gridCol w:w="5236"/>
        <w:gridCol w:w="5230"/>
      </w:tblGrid>
      <w:tr w:rsidR="00F2368D" w:rsidRPr="00F46A55" w14:paraId="10B403E7" w14:textId="77777777" w:rsidTr="00A04BBC">
        <w:sdt>
          <w:sdtPr>
            <w:rPr>
              <w:lang w:val="pt-BR"/>
            </w:rPr>
            <w:alias w:val="Especificações do Rover:"/>
            <w:tag w:val="Especificações do Rover:"/>
            <w:id w:val="1380977339"/>
            <w:placeholder>
              <w:docPart w:val="9BB671025D2A4C58B25C58E3A40FB854"/>
            </w:placeholder>
            <w:temporary/>
            <w:showingPlcHdr/>
            <w15:appearance w15:val="hidden"/>
          </w:sdtPr>
          <w:sdtEndPr/>
          <w:sdtContent>
            <w:tc>
              <w:tcPr>
                <w:tcW w:w="5400" w:type="dxa"/>
                <w:tcMar>
                  <w:left w:w="173" w:type="dxa"/>
                </w:tcMar>
              </w:tcPr>
              <w:p w14:paraId="325FB1A5" w14:textId="77777777" w:rsidR="002904A6" w:rsidRPr="00F46A55" w:rsidRDefault="002904A6" w:rsidP="002904A6">
                <w:pPr>
                  <w:pStyle w:val="Ttulo1"/>
                  <w:outlineLvl w:val="0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Rover</w:t>
                </w:r>
              </w:p>
              <w:p w14:paraId="1C2ECFD9" w14:textId="77777777" w:rsidR="00F2368D" w:rsidRPr="00F46A55" w:rsidRDefault="002904A6" w:rsidP="002904A6">
                <w:pPr>
                  <w:pStyle w:val="Ttulo1"/>
                  <w:outlineLvl w:val="0"/>
                  <w:rPr>
                    <w:lang w:val="pt-BR"/>
                  </w:rPr>
                </w:pPr>
                <w:r w:rsidRPr="00F46A55">
                  <w:rPr>
                    <w:lang w:val="pt-BR" w:bidi="pt-BR"/>
                  </w:rPr>
                  <w:t>Especificações</w:t>
                </w:r>
              </w:p>
            </w:tc>
          </w:sdtContent>
        </w:sdt>
        <w:tc>
          <w:tcPr>
            <w:tcW w:w="5400" w:type="dxa"/>
          </w:tcPr>
          <w:tbl>
            <w:tblPr>
              <w:tblStyle w:val="Tabelacomgrade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Tabela de layout para massa e carga científica"/>
            </w:tblPr>
            <w:tblGrid>
              <w:gridCol w:w="5230"/>
            </w:tblGrid>
            <w:tr w:rsidR="00F2368D" w:rsidRPr="00F46A55" w14:paraId="3E2D11AE" w14:textId="77777777" w:rsidTr="00A04BBC">
              <w:trPr>
                <w:trHeight w:val="9576"/>
              </w:trPr>
              <w:tc>
                <w:tcPr>
                  <w:tcW w:w="5457" w:type="dxa"/>
                  <w:tcMar>
                    <w:top w:w="864" w:type="dxa"/>
                    <w:left w:w="1728" w:type="dxa"/>
                  </w:tcMar>
                </w:tcPr>
                <w:p w14:paraId="4AE8878E" w14:textId="77777777" w:rsidR="00F2368D" w:rsidRPr="00F46A55" w:rsidRDefault="00501D0B" w:rsidP="00CB79D1">
                  <w:pPr>
                    <w:pStyle w:val="Ttulo4"/>
                    <w:spacing w:line="360" w:lineRule="auto"/>
                    <w:outlineLvl w:val="3"/>
                    <w:rPr>
                      <w:lang w:val="pt-BR"/>
                    </w:rPr>
                  </w:pPr>
                  <w:sdt>
                    <w:sdtPr>
                      <w:rPr>
                        <w:lang w:val="pt-BR"/>
                      </w:rPr>
                      <w:alias w:val="MASSA:"/>
                      <w:tag w:val="MASSA:"/>
                      <w:id w:val="-1099258601"/>
                      <w:placeholder>
                        <w:docPart w:val="55AF6AAF64D74E7C8CE46093A993A36C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C413E9" w:rsidRPr="00F46A55">
                        <w:rPr>
                          <w:lang w:val="pt-BR" w:bidi="pt-BR"/>
                        </w:rPr>
                        <w:t>MASSA</w:t>
                      </w:r>
                    </w:sdtContent>
                  </w:sdt>
                </w:p>
                <w:p w14:paraId="55A5369D" w14:textId="77777777" w:rsidR="00F2368D" w:rsidRPr="00F46A55" w:rsidRDefault="00630898" w:rsidP="00C413E9">
                  <w:pPr>
                    <w:spacing w:after="240" w:line="360" w:lineRule="auto"/>
                    <w:rPr>
                      <w:lang w:val="pt-BR"/>
                    </w:rPr>
                  </w:pPr>
                  <w:r w:rsidRPr="00F46A55">
                    <w:rPr>
                      <w:noProof/>
                      <w:lang w:val="pt-BR" w:bidi="pt-BR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14560" behindDoc="0" locked="0" layoutInCell="1" allowOverlap="1" wp14:anchorId="7E6E6D2C" wp14:editId="6D5F35C1">
                            <wp:simplePos x="0" y="0"/>
                            <wp:positionH relativeFrom="column">
                              <wp:posOffset>-344170</wp:posOffset>
                            </wp:positionH>
                            <wp:positionV relativeFrom="paragraph">
                              <wp:posOffset>1140377</wp:posOffset>
                            </wp:positionV>
                            <wp:extent cx="1319530" cy="405130"/>
                            <wp:effectExtent l="0" t="0" r="0" b="0"/>
                            <wp:wrapNone/>
                            <wp:docPr id="38" name="Caixa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19530" cy="405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BEA7818" w14:textId="77777777" w:rsidR="00630898" w:rsidRPr="001F2297" w:rsidRDefault="00630898" w:rsidP="00630898">
                                        <w:pPr>
                                          <w:rPr>
                                            <w:rFonts w:ascii="Segoe UI Bold" w:hAnsi="Segoe UI Bold" w:cs="Segoe UI Semibold"/>
                                            <w:color w:val="000000" w:themeColor="text1"/>
                                            <w:sz w:val="64"/>
                                            <w:szCs w:val="64"/>
                                          </w:rPr>
                                        </w:pPr>
                                        <w:r w:rsidRPr="001F2297">
                                          <w:rPr>
                                            <w:rFonts w:ascii="Segoe UI Bold" w:eastAsia="Segoe UI Bold" w:hAnsi="Segoe UI Bold" w:cs="Segoe UI Semibold"/>
                                            <w:color w:val="000000" w:themeColor="text1"/>
                                            <w:sz w:val="44"/>
                                            <w:szCs w:val="44"/>
                                            <w:lang w:val="pt-BR" w:bidi="pt-BR"/>
                                          </w:rPr>
                                          <w:t>2,2 m</w:t>
                                        </w:r>
                                        <w:r>
                                          <w:rPr>
                                            <w:rFonts w:ascii="Segoe UI Bold" w:eastAsia="Segoe UI Bold" w:hAnsi="Segoe UI Bold" w:cs="Segoe UI Semibold"/>
                                            <w:color w:val="000000" w:themeColor="text1"/>
                                            <w:sz w:val="64"/>
                                            <w:szCs w:val="64"/>
                                            <w:lang w:val="pt-BR" w:bidi="pt-BR"/>
                                          </w:rPr>
                                          <w:t xml:space="preserve"> mm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6E6D2C" id="_x0000_s1027" type="#_x0000_t202" style="position:absolute;margin-left:-27.1pt;margin-top:89.8pt;width:103.9pt;height:31.9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" filled="f" stroked="f">
                            <v:textbox>
                              <w:txbxContent>
                                <w:p w14:paraId="1BEA7818" w14:textId="77777777" w:rsidR="00630898" w:rsidRPr="001F2297" w:rsidRDefault="00630898" w:rsidP="00630898">
                                  <w:pPr>
                                    <w:rPr>
                                      <w:rFonts w:ascii="Segoe UI Bold" w:hAnsi="Segoe UI Bold" w:cs="Segoe UI Semibold"/>
                                      <w:color w:val="000000" w:themeColor="text1"/>
                                      <w:sz w:val="64"/>
                                      <w:szCs w:val="64"/>
                                    </w:rPr>
                                  </w:pPr>
                                  <w:r w:rsidRPr="001F2297">
                                    <w:rPr>
                                      <w:rFonts w:ascii="Segoe UI Bold" w:eastAsia="Segoe UI Bold" w:hAnsi="Segoe UI Bold" w:cs="Segoe UI Semibold"/>
                                      <w:color w:val="000000" w:themeColor="text1"/>
                                      <w:sz w:val="44"/>
                                      <w:szCs w:val="44"/>
                                      <w:lang w:val="pt-BR" w:bidi="pt-BR"/>
                                    </w:rPr>
                                    <w:t>2,2 m</w:t>
                                  </w:r>
                                  <w:r>
                                    <w:rPr>
                                      <w:rFonts w:ascii="Segoe UI Bold" w:eastAsia="Segoe UI Bold" w:hAnsi="Segoe UI Bold" w:cs="Segoe UI Semibold"/>
                                      <w:color w:val="000000" w:themeColor="text1"/>
                                      <w:sz w:val="64"/>
                                      <w:szCs w:val="64"/>
                                      <w:lang w:val="pt-BR" w:bidi="pt-BR"/>
                                    </w:rPr>
                                    <w:t xml:space="preserve"> mm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F46A55">
                    <w:rPr>
                      <w:noProof/>
                      <w:lang w:val="pt-BR" w:bidi="pt-BR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13536" behindDoc="0" locked="0" layoutInCell="1" allowOverlap="1" wp14:anchorId="789E2838" wp14:editId="6679D6F7">
                            <wp:simplePos x="0" y="0"/>
                            <wp:positionH relativeFrom="column">
                              <wp:posOffset>177165</wp:posOffset>
                            </wp:positionH>
                            <wp:positionV relativeFrom="paragraph">
                              <wp:posOffset>3649345</wp:posOffset>
                            </wp:positionV>
                            <wp:extent cx="906145" cy="461010"/>
                            <wp:effectExtent l="0" t="0" r="0" b="0"/>
                            <wp:wrapNone/>
                            <wp:docPr id="37" name="Caixa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906145" cy="461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8824923" w14:textId="77777777" w:rsidR="00630898" w:rsidRPr="001F2297" w:rsidRDefault="00630898" w:rsidP="00630898">
                                        <w:pPr>
                                          <w:rPr>
                                            <w:rFonts w:ascii="Segoe UI Bold" w:hAnsi="Segoe UI Bold" w:cs="Segoe UI Semibold"/>
                                            <w:color w:val="000000" w:themeColor="text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1F2297">
                                          <w:rPr>
                                            <w:rFonts w:ascii="Segoe UI Bold" w:eastAsia="Segoe UI Bold" w:hAnsi="Segoe UI Bold" w:cs="Segoe UI Semibold"/>
                                            <w:color w:val="000000" w:themeColor="text1"/>
                                            <w:sz w:val="44"/>
                                            <w:szCs w:val="44"/>
                                            <w:lang w:val="pt-BR" w:bidi="pt-BR"/>
                                          </w:rPr>
                                          <w:t>2,7 m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9E2838" id="_x0000_s1028" type="#_x0000_t202" style="position:absolute;margin-left:13.95pt;margin-top:287.35pt;width:71.35pt;height:36.3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" filled="f" stroked="f">
                            <v:textbox>
                              <w:txbxContent>
                                <w:p w14:paraId="68824923" w14:textId="77777777" w:rsidR="00630898" w:rsidRPr="001F2297" w:rsidRDefault="00630898" w:rsidP="00630898">
                                  <w:pPr>
                                    <w:rPr>
                                      <w:rFonts w:ascii="Segoe UI Bold" w:hAnsi="Segoe UI Bold" w:cs="Segoe UI Semibold"/>
                                      <w:color w:val="000000" w:themeColor="text1"/>
                                      <w:sz w:val="44"/>
                                      <w:szCs w:val="44"/>
                                    </w:rPr>
                                  </w:pPr>
                                  <w:r w:rsidRPr="001F2297">
                                    <w:rPr>
                                      <w:rFonts w:ascii="Segoe UI Bold" w:eastAsia="Segoe UI Bold" w:hAnsi="Segoe UI Bold" w:cs="Segoe UI Semibold"/>
                                      <w:color w:val="000000" w:themeColor="text1"/>
                                      <w:sz w:val="44"/>
                                      <w:szCs w:val="44"/>
                                      <w:lang w:val="pt-BR" w:bidi="pt-BR"/>
                                    </w:rPr>
                                    <w:t>2,7 m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F46A55">
                    <w:rPr>
                      <w:noProof/>
                      <w:lang w:val="pt-BR" w:bidi="pt-BR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12512" behindDoc="0" locked="0" layoutInCell="1" allowOverlap="1" wp14:anchorId="6B38ADDA" wp14:editId="78726227">
                            <wp:simplePos x="0" y="0"/>
                            <wp:positionH relativeFrom="column">
                              <wp:posOffset>-2542540</wp:posOffset>
                            </wp:positionH>
                            <wp:positionV relativeFrom="paragraph">
                              <wp:posOffset>4273550</wp:posOffset>
                            </wp:positionV>
                            <wp:extent cx="739140" cy="461010"/>
                            <wp:effectExtent l="0" t="0" r="0" b="0"/>
                            <wp:wrapNone/>
                            <wp:docPr id="31" name="Caixa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739140" cy="461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7B6E843" w14:textId="77777777" w:rsidR="00630898" w:rsidRPr="001F2297" w:rsidRDefault="00630898" w:rsidP="00630898">
                                        <w:pPr>
                                          <w:rPr>
                                            <w:rFonts w:ascii="Segoe UI Bold" w:hAnsi="Segoe UI Bold" w:cs="Segoe UI Semibold"/>
                                            <w:color w:val="000000" w:themeColor="text1"/>
                                            <w:sz w:val="44"/>
                                            <w:szCs w:val="44"/>
                                          </w:rPr>
                                        </w:pPr>
                                        <w:r w:rsidRPr="001F2297">
                                          <w:rPr>
                                            <w:rFonts w:ascii="Segoe UI Bold" w:eastAsia="Segoe UI Bold" w:hAnsi="Segoe UI Bold" w:cs="Segoe UI Semibold"/>
                                            <w:color w:val="000000" w:themeColor="text1"/>
                                            <w:sz w:val="44"/>
                                            <w:szCs w:val="44"/>
                                            <w:lang w:val="pt-BR" w:bidi="pt-BR"/>
                                          </w:rPr>
                                          <w:t>3 m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B38ADDA" id="_x0000_s1029" type="#_x0000_t202" style="position:absolute;margin-left:-200.2pt;margin-top:336.5pt;width:58.2pt;height:36.3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" filled="f" stroked="f">
                            <v:textbox>
                              <w:txbxContent>
                                <w:p w14:paraId="57B6E843" w14:textId="77777777" w:rsidR="00630898" w:rsidRPr="001F2297" w:rsidRDefault="00630898" w:rsidP="00630898">
                                  <w:pPr>
                                    <w:rPr>
                                      <w:rFonts w:ascii="Segoe UI Bold" w:hAnsi="Segoe UI Bold" w:cs="Segoe UI Semibold"/>
                                      <w:color w:val="000000" w:themeColor="text1"/>
                                      <w:sz w:val="44"/>
                                      <w:szCs w:val="44"/>
                                    </w:rPr>
                                  </w:pPr>
                                  <w:r w:rsidRPr="001F2297">
                                    <w:rPr>
                                      <w:rFonts w:ascii="Segoe UI Bold" w:eastAsia="Segoe UI Bold" w:hAnsi="Segoe UI Bold" w:cs="Segoe UI Semibold"/>
                                      <w:color w:val="000000" w:themeColor="text1"/>
                                      <w:sz w:val="44"/>
                                      <w:szCs w:val="44"/>
                                      <w:lang w:val="pt-BR" w:bidi="pt-BR"/>
                                    </w:rPr>
                                    <w:t>3 m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F618B8" w:rsidRPr="00F46A55">
                    <w:rPr>
                      <w:i/>
                      <w:noProof/>
                      <w:lang w:val="pt-BR" w:bidi="pt-BR"/>
                    </w:rPr>
                    <mc:AlternateContent>
                      <mc:Choice Requires="am3d">
                        <w:drawing>
                          <wp:anchor distT="0" distB="0" distL="114300" distR="114300" simplePos="0" relativeHeight="251710464" behindDoc="0" locked="0" layoutInCell="1" allowOverlap="1" wp14:anchorId="572C69FA" wp14:editId="5DEA86BE">
                            <wp:simplePos x="0" y="0"/>
                            <wp:positionH relativeFrom="margin">
                              <wp:posOffset>-4059555</wp:posOffset>
                            </wp:positionH>
                            <wp:positionV relativeFrom="page">
                              <wp:posOffset>608417</wp:posOffset>
                            </wp:positionV>
                            <wp:extent cx="6300216" cy="5449824"/>
                            <wp:effectExtent l="0" t="0" r="0" b="0"/>
                            <wp:wrapNone/>
                            <wp:docPr id="2" name="Modelo 3D 2" descr="Rover com Spectrometer, Descent Imager, Hand Lens Imager, Camera, Radiation Assessment Detector, Environmental Monitoring Station e Sample Analysis"/>
                            <wp:cNvGraphicFramePr/>
                            <a:graphic xmlns:a="http://schemas.openxmlformats.org/drawingml/2006/main">
                              <a:graphicData uri="http://schemas.microsoft.com/office/drawing/2017/model3d">
                                <am3d:model3d r:embed="rId10">
                                  <am3d:spPr>
                                    <a:xfrm>
                                      <a:off x="0" y="0"/>
                                      <a:ext cx="6300216" cy="5449824"/>
                                    </a:xfrm>
                                    <a:prstGeom prst="rect">
                                      <a:avLst/>
                                    </a:prstGeom>
                                  </am3d:spPr>
                                  <am3d:camera>
                                    <am3d:pos x="1281571" y="-3575473" z="62898342"/>
                                    <am3d:up dx="0" dy="36000000" dz="0"/>
                                    <am3d:lookAt x="1281571" y="-3575473" z="0"/>
                                    <am3d:perspective fov="1862611"/>
                                  </am3d:camera>
                                  <am3d:trans>
                                    <am3d:meterPerModelUnit n="250016" d="1000000"/>
                                    <am3d:preTrans dx="306499" dy="-6728345" dz="-4559438"/>
                                    <am3d:scale>
                                      <am3d:sx n="1000000" d="1000000"/>
                                      <am3d:sy n="1000000" d="1000000"/>
                                      <am3d:sz n="1000000" d="1000000"/>
                                    </am3d:scale>
                                    <am3d:rot ax="2491790" ay="2427999" az="1793385"/>
                                    <am3d:postTrans dx="1281571" dy="-3575473" dz="0"/>
                                  </am3d:trans>
                                  <am3d:raster rName="Office3DRenderer" rVer="16.0.8326">
                                    <am3d:blip r:embed="rId26"/>
                                  </am3d:raster>
                                  <am3d:winViewport/>
                                  <am3d:ambientLight>
                                    <am3d:clr>
                                      <a:scrgbClr r="50000" g="50000" b="50000"/>
                                    </am3d:clr>
                                    <am3d:illuminance n="500000" d="1000000"/>
                                  </am3d:ambientLight>
                                  <am3d:ptLight rad="9000000">
                                    <am3d:clr>
                                      <a:scrgbClr r="100000" g="100000" b="100000"/>
                                    </am3d:clr>
                                    <am3d:intensity n="9765625" d="1000000"/>
                                    <am3d:pos x="-21960000" y="70920001" z="-16343999"/>
                                  </am3d:ptLight>
                                  <am3d:ptLight rad="9000000">
                                    <am3d:clr>
                                      <a:scrgbClr r="100000" g="100000" b="100000"/>
                                    </am3d:clr>
                                    <am3d:intensity n="9250000" d="1000000"/>
                                    <am3d:pos x="-37964097" y="51130435" z="57631977"/>
                                  </am3d:ptLight>
                                  <am3d:ptLight rad="9000000">
                                    <am3d:clr>
                                      <a:scrgbClr r="100000" g="100000" b="100000"/>
                                    </am3d:clr>
                                    <am3d:intensity n="3125000" d="1000000"/>
                                    <am3d:pos x="37739127" y="58056624" z="34769642"/>
                                  </am3d:ptLight>
                                </am3d:model3d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drawing>
                          <wp:anchor distT="0" distB="0" distL="114300" distR="114300" simplePos="0" relativeHeight="251710464" behindDoc="0" locked="0" layoutInCell="1" allowOverlap="1" wp14:anchorId="572C69FA" wp14:editId="5DEA86BE">
                            <wp:simplePos x="0" y="0"/>
                            <wp:positionH relativeFrom="margin">
                              <wp:posOffset>-4059555</wp:posOffset>
                            </wp:positionH>
                            <wp:positionV relativeFrom="page">
                              <wp:posOffset>608417</wp:posOffset>
                            </wp:positionV>
                            <wp:extent cx="6300216" cy="5449824"/>
                            <wp:effectExtent l="0" t="0" r="0" b="0"/>
                            <wp:wrapNone/>
                            <wp:docPr id="2" name="Modelo 3D 2" descr="Rover com Spectrometer, Descent Imager, Hand Lens Imager, Camera, Radiation Assessment Detector, Environmental Monitoring Station e Sample Analysis"/>
                            <wp:cNvGraphicFramePr>
                              <a:graphicFrameLocks xmlns:a="http://schemas.openxmlformats.org/drawingml/2006/main" noGrp="1" noDrilldown="1" noSelect="1" noChangeAspect="1" noMove="1" noResize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Modelo 3D 2" descr="Rover com Spectrometer, Descent Imager, Hand Lens Imager, Camera, Radiation Assessment Detector, Environmental Monitoring Station e Sample Analysis"/>
                                    <pic:cNvPicPr>
                                      <a:picLocks noGrp="1" noRot="1" noChangeAspect="1" noMove="1" noResize="1" noEditPoints="1" noAdjustHandles="1" noChangeArrowheads="1" noChangeShapeType="1" noCrop="1"/>
                                    </pic:cNvPicPr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99835" cy="5449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Fallback>
                    </mc:AlternateContent>
                  </w:r>
                  <w:sdt>
                    <w:sdtPr>
                      <w:rPr>
                        <w:lang w:val="pt-BR"/>
                      </w:rPr>
                      <w:alias w:val="Detalhes sobre a massa:"/>
                      <w:tag w:val="Detalhes sobre a massa:"/>
                      <w:id w:val="-1381703483"/>
                      <w:placeholder>
                        <w:docPart w:val="3E1E566A61484A4597D23125284ABC63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C413E9" w:rsidRPr="00F46A55">
                        <w:rPr>
                          <w:lang w:val="pt-BR" w:bidi="pt-BR"/>
                        </w:rPr>
                        <w:t>Total de 8.463 libras (3.893 quilogramas) no lançamento, englobando o rover, sistema de descida/aterrissagem e combustível.</w:t>
                      </w:r>
                    </w:sdtContent>
                  </w:sdt>
                </w:p>
              </w:tc>
            </w:tr>
            <w:tr w:rsidR="00F2368D" w:rsidRPr="00F46A55" w14:paraId="029FD8E0" w14:textId="77777777" w:rsidTr="00CB79D1">
              <w:tc>
                <w:tcPr>
                  <w:tcW w:w="5457" w:type="dxa"/>
                </w:tcPr>
                <w:p w14:paraId="620C2896" w14:textId="77777777" w:rsidR="00F2368D" w:rsidRPr="00F46A55" w:rsidRDefault="00501D0B" w:rsidP="00CB79D1">
                  <w:pPr>
                    <w:pStyle w:val="Ttulo4"/>
                    <w:spacing w:line="360" w:lineRule="auto"/>
                    <w:outlineLvl w:val="3"/>
                    <w:rPr>
                      <w:lang w:val="pt-BR"/>
                    </w:rPr>
                  </w:pPr>
                  <w:sdt>
                    <w:sdtPr>
                      <w:rPr>
                        <w:lang w:val="pt-BR"/>
                      </w:rPr>
                      <w:alias w:val="CARGA CIENTÍFICA:"/>
                      <w:tag w:val="CARGA CIENTÍFICA:"/>
                      <w:id w:val="-1491782795"/>
                      <w:placeholder>
                        <w:docPart w:val="FF0C3CB120F1420EB040502F976D1BF6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C413E9" w:rsidRPr="00F46A55">
                        <w:rPr>
                          <w:lang w:val="pt-BR" w:bidi="pt-BR"/>
                        </w:rPr>
                        <w:t>CARGA CIENTÍFICA</w:t>
                      </w:r>
                    </w:sdtContent>
                  </w:sdt>
                </w:p>
                <w:sdt>
                  <w:sdtPr>
                    <w:rPr>
                      <w:lang w:val="pt-BR"/>
                    </w:rPr>
                    <w:alias w:val="Detalhes sobre a carga científica:"/>
                    <w:tag w:val="Detalhes sobre a carga científica:"/>
                    <w:id w:val="-1996479736"/>
                    <w:placeholder>
                      <w:docPart w:val="69F626BDC4914AE2BCC27F0C96282A01"/>
                    </w:placeholder>
                    <w:temporary/>
                    <w:showingPlcHdr/>
                    <w15:appearance w15:val="hidden"/>
                  </w:sdtPr>
                  <w:sdtEndPr/>
                  <w:sdtContent>
                    <w:p w14:paraId="077DDD4F" w14:textId="77777777" w:rsidR="00F2368D" w:rsidRPr="00F46A55" w:rsidRDefault="00C413E9" w:rsidP="00C413E9">
                      <w:pPr>
                        <w:spacing w:after="240" w:line="360" w:lineRule="auto"/>
                        <w:rPr>
                          <w:lang w:val="pt-BR"/>
                        </w:rPr>
                      </w:pPr>
                      <w:r w:rsidRPr="00F46A55">
                        <w:rPr>
                          <w:lang w:val="pt-BR" w:bidi="pt-BR"/>
                        </w:rPr>
                        <w:t>Carga científica: 165 libras (75 quilogramas) em 10 instrumentos: Alpha Particle X-ray Spectrometer, Chemistry and Camzzzera, Chemistry and Mineralogy, Dynamic Albedo of Neutrons, Mars Descent Imager, Mars Hand Lens Imager, Mast Camera, Radiation Assessment Detector, Rover Environmental Monitoring Station e Sample Analysis at Mars</w:t>
                      </w:r>
                    </w:p>
                  </w:sdtContent>
                </w:sdt>
              </w:tc>
            </w:tr>
          </w:tbl>
          <w:p w14:paraId="494FAD31" w14:textId="77777777" w:rsidR="00F2368D" w:rsidRPr="00F46A55" w:rsidRDefault="00F2368D" w:rsidP="00CB79D1">
            <w:pPr>
              <w:spacing w:after="240" w:line="360" w:lineRule="auto"/>
              <w:rPr>
                <w:lang w:val="pt-BR"/>
              </w:rPr>
            </w:pPr>
          </w:p>
        </w:tc>
      </w:tr>
    </w:tbl>
    <w:p w14:paraId="650669E4" w14:textId="77777777" w:rsidR="00F2368D" w:rsidRPr="00F46A55" w:rsidRDefault="00F2368D" w:rsidP="00CB79D1">
      <w:pPr>
        <w:pStyle w:val="SemEspaamento"/>
        <w:rPr>
          <w:lang w:val="pt-BR"/>
        </w:rPr>
        <w:sectPr w:rsidR="00F2368D" w:rsidRPr="00F46A55" w:rsidSect="00070548">
          <w:headerReference w:type="default" r:id="rId27"/>
          <w:pgSz w:w="11906" w:h="16838" w:code="9"/>
          <w:pgMar w:top="907" w:right="720" w:bottom="720" w:left="720" w:header="576" w:footer="576" w:gutter="0"/>
          <w:cols w:space="720"/>
          <w:docGrid w:linePitch="360"/>
        </w:sectPr>
      </w:pPr>
    </w:p>
    <w:tbl>
      <w:tblPr>
        <w:tblStyle w:val="TabeladeGrade1Clara-nfase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ela de layout para o título da seção de rodas do Curiousity"/>
      </w:tblPr>
      <w:tblGrid>
        <w:gridCol w:w="10466"/>
      </w:tblGrid>
      <w:tr w:rsidR="00F234E1" w:rsidRPr="00F46A55" w14:paraId="5CCA5AFD" w14:textId="77777777" w:rsidTr="00F46A55">
        <w:trPr>
          <w:trHeight w:val="9781"/>
        </w:trPr>
        <w:tc>
          <w:tcPr>
            <w:tcW w:w="10934" w:type="dxa"/>
            <w:tcMar>
              <w:right w:w="5328" w:type="dxa"/>
            </w:tcMar>
          </w:tcPr>
          <w:p w14:paraId="421939C7" w14:textId="77777777" w:rsidR="00F234E1" w:rsidRPr="00F46A55" w:rsidRDefault="00F46A55" w:rsidP="00F46A55">
            <w:pPr>
              <w:pStyle w:val="Ttulo1"/>
              <w:spacing w:after="120"/>
              <w:ind w:right="-346"/>
              <w:outlineLvl w:val="0"/>
              <w:rPr>
                <w:b w:val="0"/>
                <w:lang w:val="pt-BR"/>
              </w:rPr>
            </w:pPr>
            <w:r w:rsidRPr="00F46A55">
              <w:rPr>
                <w:i/>
                <w:noProof/>
                <w:lang w:val="pt-BR" w:bidi="pt-BR"/>
              </w:rPr>
              <w:lastRenderedPageBreak/>
              <mc:AlternateContent>
                <mc:Choice Requires="am3d">
                  <w:drawing>
                    <wp:anchor distT="0" distB="0" distL="114300" distR="114300" simplePos="0" relativeHeight="251708416" behindDoc="1" locked="0" layoutInCell="1" allowOverlap="1" wp14:anchorId="09400895" wp14:editId="789602A2">
                      <wp:simplePos x="0" y="0"/>
                      <wp:positionH relativeFrom="page">
                        <wp:posOffset>0</wp:posOffset>
                      </wp:positionH>
                      <wp:positionV relativeFrom="paragraph">
                        <wp:posOffset>3643547</wp:posOffset>
                      </wp:positionV>
                      <wp:extent cx="1864995" cy="1974850"/>
                      <wp:effectExtent l="0" t="0" r="1905" b="6350"/>
                      <wp:wrapThrough wrapText="bothSides">
                        <wp:wrapPolygon edited="0">
                          <wp:start x="0" y="0"/>
                          <wp:lineTo x="0" y="21461"/>
                          <wp:lineTo x="21401" y="21461"/>
                          <wp:lineTo x="21401" y="0"/>
                          <wp:lineTo x="0" y="0"/>
                        </wp:wrapPolygon>
                      </wp:wrapThrough>
                      <wp:docPr id="44" name="Modelo 3D 44" descr="Modelo de roda de voo do Curiosity Rover com banda de rodagem em V para evitar deslizamento &#10;Curiosity Rover parado na areia profunda da superfície de Marte"/>
                      <wp:cNvGraphicFramePr/>
                      <a:graphic xmlns:a="http://schemas.openxmlformats.org/drawingml/2006/main">
                        <a:graphicData uri="http://schemas.microsoft.com/office/drawing/2017/model3d">
                          <am3d:model3d r:embed="rId10">
                            <am3d:spPr>
                              <a:xfrm>
                                <a:off x="0" y="0"/>
                                <a:ext cx="1864995" cy="1974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  <a:ln w="50800">
                                <a:noFill/>
                              </a:ln>
                            </am3d:spPr>
                            <am3d:camera>
                              <am3d:pos x="-2809586" y="-11108106" z="62898342"/>
                              <am3d:up dx="0" dy="36000000" dz="0"/>
                              <am3d:lookAt x="-2809586" y="-11108106" z="0"/>
                              <am3d:perspective fov="498279"/>
                            </am3d:camera>
                            <am3d:trans>
                              <am3d:meterPerModelUnit n="250016" d="1000000"/>
                              <am3d:preTrans dx="-316479" dy="1032909" dz="-5740186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 ax="2526695" ay="-3506092" az="-2256078"/>
                              <am3d:postTrans dx="-2809586" dy="-11108105" dz="0"/>
                            </am3d:trans>
                            <am3d:raster rName="Office3DRenderer" rVer="16.0.8326">
                              <am3d:blip r:embed="rId28"/>
                            </am3d:raster>
                            <am3d:winViewport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9000000">
                              <am3d:clr>
                                <a:scrgbClr r="100000" g="100000" b="100000"/>
                              </am3d:clr>
                              <am3d:intensity n="9765625" d="1000000"/>
                              <am3d:pos x="-21960000" y="70920001" z="-16343999"/>
                            </am3d:ptLight>
                            <am3d:ptLight rad="9000000">
                              <am3d:clr>
                                <a:scrgbClr r="100000" g="100000" b="100000"/>
                              </am3d:clr>
                              <am3d:intensity n="9250000" d="1000000"/>
                              <am3d:pos x="-37964097" y="51130435" z="57631977"/>
                            </am3d:ptLight>
                            <am3d:ptLight rad="9000000">
                              <am3d:clr>
                                <a:scrgbClr r="100000" g="100000" b="100000"/>
                              </am3d:clr>
                              <am3d:intensity n="3125000" d="1000000"/>
                              <am3d:pos x="37739127" y="58056624" z="34769642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708416" behindDoc="1" locked="0" layoutInCell="1" allowOverlap="1" wp14:anchorId="09400895" wp14:editId="789602A2">
                      <wp:simplePos x="0" y="0"/>
                      <wp:positionH relativeFrom="page">
                        <wp:posOffset>0</wp:posOffset>
                      </wp:positionH>
                      <wp:positionV relativeFrom="paragraph">
                        <wp:posOffset>3643547</wp:posOffset>
                      </wp:positionV>
                      <wp:extent cx="1864995" cy="1974850"/>
                      <wp:effectExtent l="0" t="0" r="1905" b="6350"/>
                      <wp:wrapThrough wrapText="bothSides">
                        <wp:wrapPolygon edited="0">
                          <wp:start x="0" y="0"/>
                          <wp:lineTo x="0" y="21461"/>
                          <wp:lineTo x="21401" y="21461"/>
                          <wp:lineTo x="21401" y="0"/>
                          <wp:lineTo x="0" y="0"/>
                        </wp:wrapPolygon>
                      </wp:wrapThrough>
                      <wp:docPr id="44" name="Modelo 3D 44" descr="Modelo de roda de voo do Curiosity Rover com banda de rodagem em V para evitar deslizamento &#10;Curiosity Rover parado na areia profunda da superfície de Marte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4" name="Modelo 3D 44" descr="Modelo de roda de voo do Curiosity Rover com banda de rodagem em V para evitar deslizamento &#10;Curiosity Rover parado na areia profunda da superfície de Marte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2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64995" cy="1974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  <a:ln w="50800"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  <w:sdt>
              <w:sdtPr>
                <w:rPr>
                  <w:lang w:val="pt-BR"/>
                </w:rPr>
                <w:alias w:val="O Mars Science Laboratory tem seis rodas com capacidade individual:"/>
                <w:tag w:val="O Mars Science Laboratory tem seis rodas com capacidade individual:"/>
                <w:id w:val="730203396"/>
                <w:placeholder>
                  <w:docPart w:val="0CBBFBAB0ACC436AB944E5775F1C9C4C"/>
                </w:placeholder>
                <w:temporary/>
                <w:showingPlcHdr/>
                <w15:appearance w15:val="hidden"/>
              </w:sdtPr>
              <w:sdtEndPr/>
              <w:sdtContent>
                <w:r w:rsidR="008A57F0" w:rsidRPr="00F46A55">
                  <w:rPr>
                    <w:lang w:val="pt-BR" w:bidi="pt-BR"/>
                  </w:rPr>
                  <w:t>O Mars Science Laboratory tem seis rodas com capacidade individual.</w:t>
                </w:r>
              </w:sdtContent>
            </w:sdt>
          </w:p>
        </w:tc>
      </w:tr>
    </w:tbl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abela de layout para o título da seção de rodas do Curiousity"/>
      </w:tblPr>
      <w:tblGrid>
        <w:gridCol w:w="3080"/>
        <w:gridCol w:w="7386"/>
      </w:tblGrid>
      <w:tr w:rsidR="00F234E1" w:rsidRPr="00F46A55" w14:paraId="5A676B27" w14:textId="77777777" w:rsidTr="00CB7AFB">
        <w:trPr>
          <w:trHeight w:val="3600"/>
        </w:trPr>
        <w:tc>
          <w:tcPr>
            <w:tcW w:w="3240" w:type="dxa"/>
          </w:tcPr>
          <w:p w14:paraId="5A1171A0" w14:textId="77777777" w:rsidR="00F234E1" w:rsidRPr="00F46A55" w:rsidRDefault="00501D0B" w:rsidP="006266E1">
            <w:pPr>
              <w:pStyle w:val="Ttulo4"/>
              <w:spacing w:line="360" w:lineRule="auto"/>
              <w:outlineLvl w:val="3"/>
              <w:rPr>
                <w:lang w:val="pt-BR"/>
              </w:rPr>
            </w:pPr>
            <w:sdt>
              <w:sdtPr>
                <w:rPr>
                  <w:lang w:val="pt-BR"/>
                </w:rPr>
                <w:alias w:val="RODAS DO CURIOSITY:"/>
                <w:tag w:val="RODAS DO CURIOSITY:"/>
                <w:id w:val="-1135560008"/>
                <w:placeholder>
                  <w:docPart w:val="A61E0D8F0D964A24B0C1E2443EE8EA8F"/>
                </w:placeholder>
                <w:temporary/>
                <w:showingPlcHdr/>
                <w15:appearance w15:val="hidden"/>
              </w:sdtPr>
              <w:sdtEndPr/>
              <w:sdtContent>
                <w:r w:rsidR="008A57F0" w:rsidRPr="00F46A55">
                  <w:rPr>
                    <w:lang w:val="pt-BR" w:bidi="pt-BR"/>
                  </w:rPr>
                  <w:t>RODAS DO CURIOSITY</w:t>
                </w:r>
              </w:sdtContent>
            </w:sdt>
          </w:p>
          <w:p w14:paraId="6A40FF88" w14:textId="77777777" w:rsidR="00F234E1" w:rsidRPr="00F46A55" w:rsidRDefault="00501D0B" w:rsidP="006266E1">
            <w:pPr>
              <w:spacing w:after="240" w:line="360" w:lineRule="auto"/>
              <w:rPr>
                <w:lang w:val="pt-BR"/>
              </w:rPr>
            </w:pPr>
            <w:sdt>
              <w:sdtPr>
                <w:rPr>
                  <w:lang w:val="pt-BR"/>
                </w:rPr>
                <w:alias w:val="Detalhes sobre as rodas do Curiosity:"/>
                <w:tag w:val="Detalhes sobre as rodas do Curiosity:"/>
                <w:id w:val="2128811454"/>
                <w:placeholder>
                  <w:docPart w:val="ACE6A92652FE49D7BC667FB7F2ED8A2B"/>
                </w:placeholder>
                <w:temporary/>
                <w:showingPlcHdr/>
                <w15:appearance w15:val="hidden"/>
              </w:sdtPr>
              <w:sdtEndPr/>
              <w:sdtContent>
                <w:r w:rsidR="008A57F0" w:rsidRPr="00F46A55">
                  <w:rPr>
                    <w:lang w:val="pt-BR" w:bidi="pt-BR"/>
                  </w:rPr>
                  <w:t>Veja acima um modelo de uma das seis rodas de pouso do rover. São 50 cm de diâmetro e 40 cm de largura. A banda de rodagem é alinhada em sulcos na forma de V para evitar que a roda deslize. As rodas são montadas a partir de um único bloco de alumínio.</w:t>
                </w:r>
              </w:sdtContent>
            </w:sdt>
          </w:p>
        </w:tc>
        <w:tc>
          <w:tcPr>
            <w:tcW w:w="7560" w:type="dxa"/>
            <w:tcMar>
              <w:left w:w="4032" w:type="dxa"/>
            </w:tcMar>
            <w:vAlign w:val="bottom"/>
          </w:tcPr>
          <w:p w14:paraId="5A9800A3" w14:textId="77777777" w:rsidR="00F234E1" w:rsidRPr="00F46A55" w:rsidRDefault="00501D0B" w:rsidP="00F46A55">
            <w:pPr>
              <w:pStyle w:val="Ttulo4"/>
              <w:spacing w:line="360" w:lineRule="auto"/>
              <w:ind w:left="-880"/>
              <w:outlineLvl w:val="3"/>
              <w:rPr>
                <w:lang w:val="pt-BR"/>
              </w:rPr>
            </w:pPr>
            <w:sdt>
              <w:sdtPr>
                <w:rPr>
                  <w:lang w:val="pt-BR"/>
                </w:rPr>
                <w:alias w:val="PADRÃO DA BANDA DE RODAGEM EM V:"/>
                <w:tag w:val="PADRÃO DA BANDA DE RODAGEM EM V:"/>
                <w:id w:val="225493738"/>
                <w:placeholder>
                  <w:docPart w:val="3F8DAE5BA3A64B72B595939C54B23A22"/>
                </w:placeholder>
                <w:temporary/>
                <w:showingPlcHdr/>
                <w15:appearance w15:val="hidden"/>
              </w:sdtPr>
              <w:sdtEndPr/>
              <w:sdtContent>
                <w:r w:rsidR="008A57F0" w:rsidRPr="00F46A55">
                  <w:rPr>
                    <w:lang w:val="pt-BR" w:bidi="pt-BR"/>
                  </w:rPr>
                  <w:t>PADRÃO DA BANDA DE RODAGEM EM V</w:t>
                </w:r>
              </w:sdtContent>
            </w:sdt>
          </w:p>
          <w:p w14:paraId="145D4D33" w14:textId="77777777" w:rsidR="00F234E1" w:rsidRPr="00F46A55" w:rsidRDefault="00501D0B" w:rsidP="00F46A55">
            <w:pPr>
              <w:spacing w:after="240" w:line="360" w:lineRule="auto"/>
              <w:ind w:left="-880"/>
              <w:rPr>
                <w:lang w:val="pt-BR"/>
              </w:rPr>
            </w:pPr>
            <w:sdt>
              <w:sdtPr>
                <w:rPr>
                  <w:lang w:val="pt-BR"/>
                </w:rPr>
                <w:alias w:val="Detalhes sobre o padrão da banda de rodagem em V:"/>
                <w:tag w:val="Detalhes sobre o padrão da banda de rodagem em V:"/>
                <w:id w:val="-1599023643"/>
                <w:placeholder>
                  <w:docPart w:val="F960B97838914235A0F81CD703BB5BE7"/>
                </w:placeholder>
                <w:temporary/>
                <w:showingPlcHdr/>
                <w15:appearance w15:val="hidden"/>
              </w:sdtPr>
              <w:sdtEndPr/>
              <w:sdtContent>
                <w:r w:rsidR="008A57F0" w:rsidRPr="00F46A55">
                  <w:rPr>
                    <w:lang w:val="pt-BR" w:bidi="pt-BR"/>
                  </w:rPr>
                  <w:t>O Curiosity fica preso temporariamente em areia profunda na superfície de Marte.</w:t>
                </w:r>
              </w:sdtContent>
            </w:sdt>
          </w:p>
        </w:tc>
      </w:tr>
    </w:tbl>
    <w:p w14:paraId="4C8697E6" w14:textId="77777777" w:rsidR="00B579E1" w:rsidRPr="00F46A55" w:rsidRDefault="00B579E1" w:rsidP="00CB79D1">
      <w:pPr>
        <w:pStyle w:val="SemEspaamento"/>
        <w:rPr>
          <w:lang w:val="pt-BR"/>
        </w:rPr>
      </w:pPr>
    </w:p>
    <w:sectPr w:rsidR="00B579E1" w:rsidRPr="00F46A55" w:rsidSect="00070548">
      <w:headerReference w:type="default" r:id="rId29"/>
      <w:pgSz w:w="11906" w:h="16838" w:code="9"/>
      <w:pgMar w:top="1526" w:right="720" w:bottom="720" w:left="720" w:header="576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78A87" w14:textId="77777777" w:rsidR="00501D0B" w:rsidRDefault="00501D0B" w:rsidP="00B6179D">
      <w:pPr>
        <w:spacing w:after="0" w:line="240" w:lineRule="auto"/>
      </w:pPr>
      <w:r>
        <w:separator/>
      </w:r>
    </w:p>
  </w:endnote>
  <w:endnote w:type="continuationSeparator" w:id="0">
    <w:p w14:paraId="79C71D5A" w14:textId="77777777" w:rsidR="00501D0B" w:rsidRDefault="00501D0B" w:rsidP="00B617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Bold">
    <w:altName w:val="Segoe UI"/>
    <w:panose1 w:val="00000000000000000000"/>
    <w:charset w:val="00"/>
    <w:family w:val="roman"/>
    <w:notTrueType/>
    <w:pitch w:val="default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4440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B68248" w14:textId="77777777" w:rsidR="00083B0A" w:rsidRDefault="00083B0A" w:rsidP="00083B0A">
        <w:pPr>
          <w:pStyle w:val="Rodap"/>
          <w:jc w:val="center"/>
        </w:pPr>
        <w:r>
          <w:rPr>
            <w:lang w:val="pt-BR" w:bidi="pt-BR"/>
          </w:rPr>
          <w:fldChar w:fldCharType="begin"/>
        </w:r>
        <w:r>
          <w:rPr>
            <w:lang w:val="pt-BR" w:bidi="pt-BR"/>
          </w:rPr>
          <w:instrText xml:space="preserve"> PAGE   \* MERGEFORMAT </w:instrText>
        </w:r>
        <w:r>
          <w:rPr>
            <w:lang w:val="pt-BR" w:bidi="pt-BR"/>
          </w:rPr>
          <w:fldChar w:fldCharType="separate"/>
        </w:r>
        <w:r w:rsidR="00A87128">
          <w:rPr>
            <w:noProof/>
            <w:lang w:val="pt-BR" w:bidi="pt-BR"/>
          </w:rPr>
          <w:t>2</w:t>
        </w:r>
        <w:r>
          <w:rPr>
            <w:noProof/>
            <w:lang w:val="pt-BR" w:bidi="pt-BR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7AECD" w14:textId="77777777" w:rsidR="00083B0A" w:rsidRPr="00F46A55" w:rsidRDefault="00083B0A" w:rsidP="00083B0A">
    <w:pPr>
      <w:pStyle w:val="Rodap"/>
      <w:jc w:val="center"/>
      <w:rPr>
        <w:noProof/>
        <w:lang w:val="pt-BR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pt-BR"/>
      </w:rPr>
      <w:id w:val="-15333379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2998D2" w14:textId="77777777" w:rsidR="00083B0A" w:rsidRPr="00F46A55" w:rsidRDefault="00501D0B" w:rsidP="00083B0A">
        <w:pPr>
          <w:pStyle w:val="Rodap"/>
          <w:jc w:val="center"/>
          <w:rPr>
            <w:lang w:val="pt-BR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21393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5599DF" w14:textId="77777777" w:rsidR="00083B0A" w:rsidRDefault="00DB4D0B" w:rsidP="00DB4D0B">
        <w:pPr>
          <w:pStyle w:val="Rodap"/>
          <w:jc w:val="center"/>
          <w:rPr>
            <w:noProof/>
          </w:rPr>
        </w:pPr>
        <w:r>
          <w:rPr>
            <w:lang w:val="pt-BR" w:bidi="pt-BR"/>
          </w:rPr>
          <w:fldChar w:fldCharType="begin"/>
        </w:r>
        <w:r>
          <w:rPr>
            <w:lang w:val="pt-BR" w:bidi="pt-BR"/>
          </w:rPr>
          <w:instrText xml:space="preserve"> PAGE   \* MERGEFORMAT </w:instrText>
        </w:r>
        <w:r>
          <w:rPr>
            <w:lang w:val="pt-BR" w:bidi="pt-BR"/>
          </w:rPr>
          <w:fldChar w:fldCharType="separate"/>
        </w:r>
        <w:r w:rsidR="00070548">
          <w:rPr>
            <w:noProof/>
            <w:lang w:val="pt-BR" w:bidi="pt-BR"/>
          </w:rPr>
          <w:t>4</w:t>
        </w:r>
        <w:r>
          <w:rPr>
            <w:noProof/>
            <w:lang w:val="pt-BR" w:bidi="pt-BR"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pt-BR"/>
      </w:rPr>
      <w:id w:val="1722938651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rPr>
            <w:lang w:val="pt-BR"/>
          </w:rPr>
          <w:id w:val="-2107795929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2DA45096" w14:textId="77777777" w:rsidR="00083B0A" w:rsidRPr="00141C37" w:rsidRDefault="00083B0A" w:rsidP="00083B0A">
            <w:pPr>
              <w:pStyle w:val="Rodap"/>
              <w:jc w:val="center"/>
              <w:rPr>
                <w:noProof/>
                <w:lang w:val="pt-BR"/>
              </w:rPr>
            </w:pPr>
            <w:r w:rsidRPr="00141C37">
              <w:rPr>
                <w:lang w:val="pt-BR" w:bidi="pt-BR"/>
              </w:rPr>
              <w:fldChar w:fldCharType="begin"/>
            </w:r>
            <w:r w:rsidRPr="00141C37">
              <w:rPr>
                <w:lang w:val="pt-BR" w:bidi="pt-BR"/>
              </w:rPr>
              <w:instrText xml:space="preserve"> PAGE   \* MERGEFORMAT </w:instrText>
            </w:r>
            <w:r w:rsidRPr="00141C37">
              <w:rPr>
                <w:lang w:val="pt-BR" w:bidi="pt-BR"/>
              </w:rPr>
              <w:fldChar w:fldCharType="separate"/>
            </w:r>
            <w:r w:rsidR="00070548" w:rsidRPr="00141C37">
              <w:rPr>
                <w:noProof/>
                <w:lang w:val="pt-BR" w:bidi="pt-BR"/>
              </w:rPr>
              <w:t>8</w:t>
            </w:r>
            <w:r w:rsidRPr="00141C37">
              <w:rPr>
                <w:noProof/>
                <w:lang w:val="pt-BR" w:bidi="pt-BR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581F0" w14:textId="77777777" w:rsidR="00501D0B" w:rsidRDefault="00501D0B" w:rsidP="00B6179D">
      <w:pPr>
        <w:spacing w:after="0" w:line="240" w:lineRule="auto"/>
      </w:pPr>
      <w:r>
        <w:separator/>
      </w:r>
    </w:p>
  </w:footnote>
  <w:footnote w:type="continuationSeparator" w:id="0">
    <w:p w14:paraId="7DEDDF64" w14:textId="77777777" w:rsidR="00501D0B" w:rsidRDefault="00501D0B" w:rsidP="00B617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2CC99" w14:textId="77777777" w:rsidR="00586450" w:rsidRDefault="00586450">
    <w:pPr>
      <w:pStyle w:val="Cabealho"/>
    </w:pPr>
    <w:r w:rsidRPr="00111A26">
      <w:rPr>
        <w:rFonts w:ascii="Segoe UI" w:eastAsia="Segoe UI" w:hAnsi="Segoe UI" w:cs="Segoe UI"/>
        <w:noProof/>
        <w:lang w:val="pt-BR" w:bidi="pt-BR"/>
      </w:rPr>
      <mc:AlternateContent>
        <mc:Choice Requires="wps">
          <w:drawing>
            <wp:anchor distT="0" distB="0" distL="114300" distR="114300" simplePos="0" relativeHeight="251671552" behindDoc="1" locked="1" layoutInCell="1" allowOverlap="1" wp14:anchorId="31DA8F14" wp14:editId="28AFBF12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8172450" cy="10198735"/>
              <wp:effectExtent l="0" t="0" r="0" b="0"/>
              <wp:wrapNone/>
              <wp:docPr id="62" name="Retângulo 62" descr="Retângulo laranja claro preenchendo todo o fundo da página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72450" cy="10198735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rect w14:anchorId="6B376E54" id="Retângulo 62" o:spid="_x0000_s1026" alt="Retângulo laranja claro preenchendo todo o fundo da página" style="position:absolute;margin-left:0;margin-top:0;width:643.5pt;height:803.05pt;z-index:-25164492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" fillcolor="#fcecd5 [660]" stroked="f" strokeweight="1.1pt">
              <w10:wrap anchorx="page" anchory="page"/>
              <w10:anchorlock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888D8D" w14:textId="77777777" w:rsidR="00AF4680" w:rsidRPr="00141C37" w:rsidRDefault="00501D0B">
    <w:pPr>
      <w:pStyle w:val="Cabealho"/>
      <w:rPr>
        <w:lang w:val="pt-BR"/>
      </w:rPr>
    </w:pPr>
    <w:sdt>
      <w:sdtPr>
        <w:rPr>
          <w:lang w:val="pt-BR"/>
        </w:rPr>
        <w:alias w:val="Rover Curiosity:"/>
        <w:tag w:val="Rover Curiosity:"/>
        <w:id w:val="-922259380"/>
        <w:placeholder>
          <w:docPart w:val="3527C4469D31464C8422AF4FC015AAFF"/>
        </w:placeholder>
        <w:showingPlcHdr/>
        <w:dataBinding w:prefixMappings="xmlns:ns0='http://schemas.microsoft.com/office/2006/coverPageProps' " w:xpath="/ns0:CoverPageProperties[1]/ns0:CompanyEmail[1]" w:storeItemID="{55AF091B-3C7A-41E3-B477-F2FDAA23CFDA}"/>
        <w15:appearance w15:val="hidden"/>
        <w:text w:multiLine="1"/>
      </w:sdtPr>
      <w:sdtEndPr/>
      <w:sdtContent>
        <w:r w:rsidR="00070548" w:rsidRPr="00141C37">
          <w:rPr>
            <w:lang w:val="pt-BR" w:bidi="pt-BR"/>
          </w:rPr>
          <w:t>Rover Curiosity</w:t>
        </w:r>
      </w:sdtContent>
    </w:sdt>
    <w:r w:rsidR="00083B0A" w:rsidRPr="00141C37">
      <w:rPr>
        <w:lang w:val="pt-BR" w:bidi="pt-BR"/>
      </w:rPr>
      <w:tab/>
    </w:r>
    <w:sdt>
      <w:sdtPr>
        <w:rPr>
          <w:lang w:val="pt-BR"/>
        </w:rPr>
        <w:alias w:val="Mars Science Laboratory"/>
        <w:tag w:val="Mars Science Laboratory"/>
        <w:id w:val="-1016457847"/>
        <w:placeholder>
          <w:docPart w:val="B77EBF45D7D347BF9B6F2DC0C3C3E16C"/>
        </w:placeholder>
        <w:showingPlcHdr/>
        <w:dataBinding w:prefixMappings="xmlns:ns0='http://schemas.microsoft.com/office/2006/coverPageProps' " w:xpath="/ns0:CoverPageProperties[1]/ns0:CompanyFax[1]" w:storeItemID="{55AF091B-3C7A-41E3-B477-F2FDAA23CFDA}"/>
        <w15:appearance w15:val="hidden"/>
        <w:text w:multiLine="1"/>
      </w:sdtPr>
      <w:sdtEndPr/>
      <w:sdtContent>
        <w:r w:rsidR="00A87128" w:rsidRPr="00141C37">
          <w:rPr>
            <w:lang w:val="pt-BR" w:bidi="pt-BR"/>
          </w:rPr>
          <w:t>Mars Science Laboratory</w:t>
        </w:r>
      </w:sdtContent>
    </w:sdt>
    <w:r w:rsidR="00AF4680" w:rsidRPr="00141C37">
      <w:rPr>
        <w:rFonts w:ascii="Segoe UI" w:eastAsia="Segoe UI" w:hAnsi="Segoe UI" w:cs="Segoe UI"/>
        <w:noProof/>
        <w:lang w:val="pt-BR" w:bidi="pt-BR"/>
      </w:rPr>
      <mc:AlternateContent>
        <mc:Choice Requires="wpg">
          <w:drawing>
            <wp:anchor distT="0" distB="0" distL="114300" distR="114300" simplePos="0" relativeHeight="251661312" behindDoc="1" locked="1" layoutInCell="1" allowOverlap="1" wp14:anchorId="7941CFFB" wp14:editId="6CD4C418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7315200" cy="5732780"/>
              <wp:effectExtent l="0" t="0" r="0" b="1270"/>
              <wp:wrapNone/>
              <wp:docPr id="5" name="Grupo 5" descr="Deslocamento do retângulo de plano de fundo. Há um espaço em branco nas partes superior e esquerda da página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0" cy="5733288"/>
                        <a:chOff x="0" y="0"/>
                        <a:chExt cx="7315200" cy="5733288"/>
                      </a:xfrm>
                    </wpg:grpSpPr>
                    <wps:wsp>
                      <wps:cNvPr id="7" name="Retângulo 7"/>
                      <wps:cNvSpPr/>
                      <wps:spPr>
                        <a:xfrm>
                          <a:off x="0" y="0"/>
                          <a:ext cx="7315200" cy="573328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Retângulo 8"/>
                      <wps:cNvSpPr/>
                      <wps:spPr>
                        <a:xfrm>
                          <a:off x="2339162" y="471067"/>
                          <a:ext cx="2196935" cy="15437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94100</wp14:pctWidth>
              </wp14:sizeRelH>
              <wp14:sizeRelV relativeFrom="page">
                <wp14:pctHeight>57000</wp14:pctHeight>
              </wp14:sizeRelV>
            </wp:anchor>
          </w:drawing>
        </mc:Choice>
        <mc:Fallback>
          <w:pict>
            <v:group w14:anchorId="39510303" id="Grupo 5" o:spid="_x0000_s1026" alt="Deslocamento do retângulo de plano de fundo. Há um espaço em branco nas partes superior e esquerda da página" style="position:absolute;margin-left:524.8pt;margin-top:0;width:8in;height:451.4pt;z-index:-251655168;mso-width-percent:941;mso-height-percent:570;mso-position-horizontal:right;mso-position-horizontal-relative:page;mso-position-vertical:bottom;mso-position-vertical-relative:page;mso-width-percent:941;mso-height-percent:570" coordsize="73152,57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">
              <v:rect id="Retângulo 7" o:spid="_x0000_s1027" style="position:absolute;width:73152;height:57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" fillcolor="#fcecd5 [660]" stroked="f" strokeweight="1.1pt"/>
              <v:rect id="Retângulo 8" o:spid="_x0000_s1028" style="position:absolute;left:23391;top:4710;width:21969;height:15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" fillcolor="black [3213]" stroked="f" strokeweight="1.1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542069" w14:textId="77777777" w:rsidR="00EE1733" w:rsidRPr="00141C37" w:rsidRDefault="00501D0B">
    <w:pPr>
      <w:pStyle w:val="Cabealho"/>
      <w:rPr>
        <w:lang w:val="pt-BR"/>
      </w:rPr>
    </w:pPr>
    <w:sdt>
      <w:sdtPr>
        <w:rPr>
          <w:lang w:val="pt-BR"/>
        </w:rPr>
        <w:alias w:val="Rover Curiosity:"/>
        <w:tag w:val="Rover Curiosity:"/>
        <w:id w:val="-1853640279"/>
        <w:placeholder>
          <w:docPart w:val="140458749A014EB69AD9C7ECD2C220E9"/>
        </w:placeholder>
        <w:showingPlcHdr/>
        <w:dataBinding w:prefixMappings="xmlns:ns0='http://schemas.microsoft.com/office/2006/coverPageProps' " w:xpath="/ns0:CoverPageProperties[1]/ns0:CompanyEmail[1]" w:storeItemID="{55AF091B-3C7A-41E3-B477-F2FDAA23CFDA}"/>
        <w15:appearance w15:val="hidden"/>
        <w:text w:multiLine="1"/>
      </w:sdtPr>
      <w:sdtEndPr/>
      <w:sdtContent>
        <w:r w:rsidR="00070548" w:rsidRPr="00141C37">
          <w:rPr>
            <w:lang w:val="pt-BR" w:bidi="pt-BR"/>
          </w:rPr>
          <w:t>Rover Curiosity</w:t>
        </w:r>
      </w:sdtContent>
    </w:sdt>
    <w:r w:rsidR="00F234E1" w:rsidRPr="00141C37">
      <w:rPr>
        <w:lang w:val="pt-BR" w:bidi="pt-BR"/>
      </w:rPr>
      <w:tab/>
    </w:r>
    <w:sdt>
      <w:sdtPr>
        <w:rPr>
          <w:lang w:val="pt-BR"/>
        </w:rPr>
        <w:alias w:val="Mars Science Laboratory"/>
        <w:tag w:val="Mars Science Laboratory"/>
        <w:id w:val="1038169046"/>
        <w:placeholder>
          <w:docPart w:val="BC52C9B838FE477CA0AAF5004FB91ECE"/>
        </w:placeholder>
        <w:showingPlcHdr/>
        <w:dataBinding w:prefixMappings="xmlns:ns0='http://schemas.microsoft.com/office/2006/coverPageProps' " w:xpath="/ns0:CoverPageProperties[1]/ns0:CompanyFax[1]" w:storeItemID="{55AF091B-3C7A-41E3-B477-F2FDAA23CFDA}"/>
        <w15:appearance w15:val="hidden"/>
        <w:text w:multiLine="1"/>
      </w:sdtPr>
      <w:sdtEndPr/>
      <w:sdtContent>
        <w:r w:rsidR="00A87128" w:rsidRPr="00141C37">
          <w:rPr>
            <w:lang w:val="pt-BR" w:bidi="pt-BR"/>
          </w:rPr>
          <w:t>Mars Science Laboratory</w:t>
        </w:r>
      </w:sdtContent>
    </w:sdt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A5488" w14:textId="77777777" w:rsidR="009E7B1D" w:rsidRDefault="009E7B1D">
    <w:pPr>
      <w:pStyle w:val="Cabealho"/>
    </w:pPr>
    <w:r>
      <w:rPr>
        <w:noProof/>
        <w:lang w:val="pt-BR" w:bidi="pt-BR"/>
      </w:rPr>
      <mc:AlternateContent>
        <mc:Choice Requires="wpg">
          <w:drawing>
            <wp:anchor distT="0" distB="0" distL="114300" distR="114300" simplePos="0" relativeHeight="251669504" behindDoc="1" locked="1" layoutInCell="1" allowOverlap="1" wp14:anchorId="3973CCEC" wp14:editId="2A894B7C">
              <wp:simplePos x="0" y="0"/>
              <wp:positionH relativeFrom="margin">
                <wp:posOffset>0</wp:posOffset>
              </wp:positionH>
              <wp:positionV relativeFrom="page">
                <wp:posOffset>1038225</wp:posOffset>
              </wp:positionV>
              <wp:extent cx="7305675" cy="8734425"/>
              <wp:effectExtent l="0" t="0" r="0" b="9525"/>
              <wp:wrapNone/>
              <wp:docPr id="22" name="Grupo 22" descr="Triângulo com três setas, uma apontando para baixo em linha reta e duas apontando para baixo em diagonais opostas que acompanham o modelo 3D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05675" cy="8734425"/>
                        <a:chOff x="0" y="0"/>
                        <a:chExt cx="7303632" cy="8506717"/>
                      </a:xfrm>
                    </wpg:grpSpPr>
                    <wps:wsp>
                      <wps:cNvPr id="3" name="Retângulo 23"/>
                      <wps:cNvSpPr/>
                      <wps:spPr>
                        <a:xfrm>
                          <a:off x="0" y="0"/>
                          <a:ext cx="7303632" cy="850671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Conector de seta em linha reta 37"/>
                      <wps:cNvCnPr/>
                      <wps:spPr>
                        <a:xfrm>
                          <a:off x="391885" y="4156363"/>
                          <a:ext cx="2404745" cy="178689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prstDash val="lgDashDot"/>
                          <a:headEnd type="triangle" w="med" len="sm"/>
                          <a:tailEnd type="triangle" w="med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" name="Conector de seta em linha reta 38"/>
                      <wps:cNvCnPr/>
                      <wps:spPr>
                        <a:xfrm>
                          <a:off x="4061361" y="1721922"/>
                          <a:ext cx="0" cy="28378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prstDash val="lgDashDot"/>
                          <a:headEnd type="triangle" w="med" len="sm"/>
                          <a:tailEnd type="triangle" w="med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9" name="Conector de seta em linha reta 39"/>
                      <wps:cNvCnPr/>
                      <wps:spPr>
                        <a:xfrm flipH="1">
                          <a:off x="3823854" y="4251366"/>
                          <a:ext cx="2251075" cy="182181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prstDash val="lgDashDot"/>
                          <a:headEnd type="triangle" w="med" len="sm"/>
                          <a:tailEnd type="triangle" w="med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0" name="Retângulo 40"/>
                      <wps:cNvSpPr/>
                      <wps:spPr>
                        <a:xfrm>
                          <a:off x="0" y="1187532"/>
                          <a:ext cx="1163683" cy="15430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94000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A9314B" id="Grupo 22" o:spid="_x0000_s1026" alt="Triângulo com três setas, uma apontando para baixo em linha reta e duas apontando para baixo em diagonais opostas que acompanham o modelo 3D" style="position:absolute;margin-left:0;margin-top:81.75pt;width:575.25pt;height:687.75pt;z-index:-251646976;mso-width-percent:940;mso-position-horizontal-relative:margin;mso-position-vertical-relative:page;mso-width-percent:940" coordsize="73036,85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">
              <v:rect id="Retângulo 23" o:spid="_x0000_s1027" style="position:absolute;width:73036;height:85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" fillcolor="#fcecd5 [660]" stroked="f" strokeweight="1.1pt"/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em linha reta 37" o:spid="_x0000_s1028" type="#_x0000_t32" style="position:absolute;left:3918;top:41563;width:24048;height:178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" strokecolor="#f6c681 [1940]" strokeweight="2pt">
                <v:stroke dashstyle="longDashDot" startarrow="block" startarrowlength="short" endarrow="block" endarrowlength="short"/>
              </v:shape>
              <v:shape id="Conector de seta em linha reta 38" o:spid="_x0000_s1029" type="#_x0000_t32" style="position:absolute;left:40613;top:17219;width:0;height:283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" strokecolor="#f6c681 [1940]" strokeweight="2pt">
                <v:stroke dashstyle="longDashDot" startarrow="block" startarrowlength="short" endarrow="block" endarrowlength="short"/>
              </v:shape>
              <v:shape id="Conector de seta em linha reta 39" o:spid="_x0000_s1030" type="#_x0000_t32" style="position:absolute;left:38238;top:42513;width:22511;height:182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" strokecolor="#f6c681 [1940]" strokeweight="2pt">
                <v:stroke dashstyle="longDashDot" startarrow="block" startarrowlength="short" endarrow="block" endarrowlength="short"/>
              </v:shape>
              <v:rect id="Retângulo 40" o:spid="_x0000_s1031" style="position:absolute;top:11875;width:11636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" fillcolor="black [3213]" stroked="f" strokeweight="1.1pt"/>
              <w10:wrap anchorx="margin" anchory="page"/>
              <w10:anchorlock/>
            </v:group>
          </w:pict>
        </mc:Fallback>
      </mc:AlternateContent>
    </w:r>
    <w:sdt>
      <w:sdtPr>
        <w:alias w:val="Rover Curiosity:"/>
        <w:tag w:val="Rover Curiosity:"/>
        <w:id w:val="-736783529"/>
        <w:placeholder>
          <w:docPart w:val="3DC5924A43A940778FB79FE9036663EC"/>
        </w:placeholder>
        <w:showingPlcHdr/>
        <w:dataBinding w:prefixMappings="xmlns:ns0='http://schemas.microsoft.com/office/2006/coverPageProps' " w:xpath="/ns0:CoverPageProperties[1]/ns0:CompanyEmail[1]" w:storeItemID="{55AF091B-3C7A-41E3-B477-F2FDAA23CFDA}"/>
        <w15:appearance w15:val="hidden"/>
        <w:text w:multiLine="1"/>
      </w:sdtPr>
      <w:sdtEndPr/>
      <w:sdtContent>
        <w:r w:rsidR="00A87128">
          <w:rPr>
            <w:lang w:val="pt-BR" w:bidi="pt-BR"/>
          </w:rPr>
          <w:t>Rover Curiosity</w:t>
        </w:r>
      </w:sdtContent>
    </w:sdt>
    <w:r>
      <w:rPr>
        <w:lang w:val="pt-BR" w:bidi="pt-BR"/>
      </w:rPr>
      <w:tab/>
    </w:r>
    <w:sdt>
      <w:sdtPr>
        <w:alias w:val="Mars Science Laboratory"/>
        <w:tag w:val="Mars Science Laboratory"/>
        <w:id w:val="1438262617"/>
        <w:placeholder>
          <w:docPart w:val="494CF642DFEB4714BFA709BBC59C25D5"/>
        </w:placeholder>
        <w:showingPlcHdr/>
        <w:dataBinding w:prefixMappings="xmlns:ns0='http://schemas.microsoft.com/office/2006/coverPageProps' " w:xpath="/ns0:CoverPageProperties[1]/ns0:CompanyFax[1]" w:storeItemID="{55AF091B-3C7A-41E3-B477-F2FDAA23CFDA}"/>
        <w15:appearance w15:val="hidden"/>
        <w:text w:multiLine="1"/>
      </w:sdtPr>
      <w:sdtEndPr/>
      <w:sdtContent>
        <w:r w:rsidR="00A87128">
          <w:rPr>
            <w:lang w:val="pt-BR" w:bidi="pt-BR"/>
          </w:rPr>
          <w:t>Mars Science Laboratory</w:t>
        </w:r>
      </w:sdtContent>
    </w:sdt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50D14" w14:textId="77777777" w:rsidR="008A57F0" w:rsidRDefault="008A57F0">
    <w:pPr>
      <w:pStyle w:val="Cabealho"/>
    </w:pPr>
    <w:r>
      <w:rPr>
        <w:i/>
        <w:noProof/>
        <w:lang w:val="pt-BR" w:bidi="pt-BR"/>
      </w:rPr>
      <mc:AlternateContent>
        <mc:Choice Requires="wpg">
          <w:drawing>
            <wp:anchor distT="0" distB="0" distL="114300" distR="114300" simplePos="0" relativeHeight="251665408" behindDoc="1" locked="1" layoutInCell="1" allowOverlap="1" wp14:anchorId="70218E0A" wp14:editId="52530619">
              <wp:simplePos x="0" y="0"/>
              <mc:AlternateContent>
                <mc:Choice Requires="wp14">
                  <wp:positionH relativeFrom="page">
                    <wp14:pctPosHOffset>34900</wp14:pctPosHOffset>
                  </wp:positionH>
                </mc:Choice>
                <mc:Fallback>
                  <wp:positionH relativeFrom="page">
                    <wp:posOffset>2638425</wp:posOffset>
                  </wp:positionH>
                </mc:Fallback>
              </mc:AlternateContent>
              <mc:AlternateContent>
                <mc:Choice Requires="wp14">
                  <wp:positionV relativeFrom="page">
                    <wp14:pctPosVOffset>3100</wp14:pctPosVOffset>
                  </wp:positionV>
                </mc:Choice>
                <mc:Fallback>
                  <wp:positionV relativeFrom="page">
                    <wp:posOffset>330835</wp:posOffset>
                  </wp:positionV>
                </mc:Fallback>
              </mc:AlternateContent>
              <wp:extent cx="7324344" cy="7947660"/>
              <wp:effectExtent l="0" t="0" r="12700" b="0"/>
              <wp:wrapNone/>
              <wp:docPr id="6" name="Grupo 6" descr="Superfície de Marte com uma marca de banda de rodagem das rodas do Curiosity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24344" cy="7947660"/>
                        <a:chOff x="0" y="0"/>
                        <a:chExt cx="7487029" cy="8128841"/>
                      </a:xfrm>
                    </wpg:grpSpPr>
                    <wps:wsp>
                      <wps:cNvPr id="11" name="Retângulo 11" descr="Superfície de Marte com uma marca de banda de rodagem das rodas do Curiosity"/>
                      <wps:cNvSpPr/>
                      <wps:spPr>
                        <a:xfrm>
                          <a:off x="11876" y="296882"/>
                          <a:ext cx="5161713" cy="7821295"/>
                        </a:xfrm>
                        <a:prstGeom prst="rect">
                          <a:avLst/>
                        </a:prstGeom>
                        <a:blipFill>
                          <a:blip r:embed="rId1"/>
                          <a:srcRect/>
                          <a:stretch>
                            <a:fillRect r="-16723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Retângulo 12" descr="Superfície de Marte com uma marca de banda de rodagem das rodas do Curiosity"/>
                      <wps:cNvSpPr/>
                      <wps:spPr>
                        <a:xfrm>
                          <a:off x="0" y="225631"/>
                          <a:ext cx="5169535" cy="79032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Oval 13" descr="Círculo central"/>
                      <wps:cNvSpPr/>
                      <wps:spPr>
                        <a:xfrm>
                          <a:off x="3343459" y="624197"/>
                          <a:ext cx="3519805" cy="351980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" name="Oval 16" descr="Círculo interno"/>
                      <wps:cNvSpPr/>
                      <wps:spPr>
                        <a:xfrm>
                          <a:off x="3959216" y="1239765"/>
                          <a:ext cx="2289175" cy="228917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" name="Oval 17" descr="Círculo externo"/>
                      <wps:cNvSpPr/>
                      <wps:spPr>
                        <a:xfrm>
                          <a:off x="2719449" y="0"/>
                          <a:ext cx="4767580" cy="476758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94200</wp14:pctWidth>
              </wp14:sizeRelH>
              <wp14:sizeRelV relativeFrom="page">
                <wp14:pctHeight>79000</wp14:pctHeight>
              </wp14:sizeRelV>
            </wp:anchor>
          </w:drawing>
        </mc:Choice>
        <mc:Fallback>
          <w:pict>
            <v:group w14:anchorId="62358670" id="Grupo 6" o:spid="_x0000_s1026" alt="Superfície de Marte com uma marca de banda de rodagem das rodas do Curiosity" style="position:absolute;margin-left:0;margin-top:0;width:576.7pt;height:625.8pt;z-index:-251651072;mso-width-percent:942;mso-height-percent:790;mso-left-percent:349;mso-top-percent:31;mso-position-horizontal-relative:page;mso-position-vertical-relative:page;mso-width-percent:942;mso-height-percent:790;mso-left-percent:349;mso-top-percent:31" coordsize="74870,81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">
              <v:rect id="Retângulo 11" o:spid="_x0000_s1027" alt="Superfície de Marte com uma marca de banda de rodagem das rodas do Curiosity" style="position:absolute;left:118;top:2968;width:51617;height:782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" stroked="f" strokeweight="1.1pt">
                <v:fill r:id="rId2" o:title="Superfície de Marte com uma marca de banda de rodagem das rodas do Curiosity" recolor="t" rotate="t" type="frame"/>
              </v:rect>
              <v:rect id="Retângulo 12" o:spid="_x0000_s1028" alt="Superfície de Marte com uma marca de banda de rodagem das rodas do Curiosity" style="position:absolute;top:2256;width:51695;height:79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" fillcolor="white [3212]" stroked="f" strokeweight="1.1pt">
                <v:fill opacity="29555f"/>
              </v:rect>
              <v:oval id="Oval 13" o:spid="_x0000_s1029" alt="Círculo central" style="position:absolute;left:33434;top:6241;width:35198;height:351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" filled="f" strokecolor="white [3212]" strokeweight="1pt"/>
              <v:oval id="Oval 16" o:spid="_x0000_s1030" alt="Círculo interno" style="position:absolute;left:39592;top:12397;width:22891;height:22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" filled="f" strokecolor="white [3212]" strokeweight="1pt"/>
              <v:oval id="Oval 17" o:spid="_x0000_s1031" alt="Círculo externo" style="position:absolute;left:27194;width:47676;height:47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" filled="f" strokecolor="white [3212]" strokeweight="1pt"/>
              <w10:wrap anchorx="page" anchory="page"/>
              <w10:anchorlock/>
            </v:group>
          </w:pict>
        </mc:Fallback>
      </mc:AlternateContent>
    </w:r>
    <w:sdt>
      <w:sdtPr>
        <w:alias w:val="Rover Curiosity:"/>
        <w:tag w:val="Rover Curiosity:"/>
        <w:id w:val="225571201"/>
        <w:placeholder>
          <w:docPart w:val="259AA4BF41EE41BF899FAA4013E36C84"/>
        </w:placeholder>
        <w:showingPlcHdr/>
        <w:dataBinding w:prefixMappings="xmlns:ns0='http://schemas.microsoft.com/office/2006/coverPageProps' " w:xpath="/ns0:CoverPageProperties[1]/ns0:CompanyEmail[1]" w:storeItemID="{55AF091B-3C7A-41E3-B477-F2FDAA23CFDA}"/>
        <w15:appearance w15:val="hidden"/>
        <w:text w:multiLine="1"/>
      </w:sdtPr>
      <w:sdtEndPr/>
      <w:sdtContent>
        <w:r w:rsidR="00A87128">
          <w:rPr>
            <w:lang w:val="pt-BR" w:bidi="pt-BR"/>
          </w:rPr>
          <w:t>Rover Curiosity</w:t>
        </w:r>
      </w:sdtContent>
    </w:sdt>
    <w:r>
      <w:rPr>
        <w:lang w:val="pt-BR" w:bidi="pt-BR"/>
      </w:rPr>
      <w:tab/>
    </w:r>
    <w:sdt>
      <w:sdtPr>
        <w:alias w:val="Mars Science Laboratory"/>
        <w:tag w:val="Mars Science Laboratory"/>
        <w:id w:val="-537891986"/>
        <w:placeholder>
          <w:docPart w:val="45B8B299546C4DB6B595DCAC0F2743A2"/>
        </w:placeholder>
        <w:showingPlcHdr/>
        <w:dataBinding w:prefixMappings="xmlns:ns0='http://schemas.microsoft.com/office/2006/coverPageProps' " w:xpath="/ns0:CoverPageProperties[1]/ns0:CompanyFax[1]" w:storeItemID="{55AF091B-3C7A-41E3-B477-F2FDAA23CFDA}"/>
        <w15:appearance w15:val="hidden"/>
        <w:text w:multiLine="1"/>
      </w:sdtPr>
      <w:sdtEndPr/>
      <w:sdtContent>
        <w:r w:rsidR="00A87128">
          <w:rPr>
            <w:lang w:val="pt-BR" w:bidi="pt-BR"/>
          </w:rPr>
          <w:t>Mars Science Laboratory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9EA893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CFAD07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1C2FE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1F00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140CA7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30ECE4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8C6A3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35EF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22CB3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26C39B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423"/>
    <w:rsid w:val="0001555D"/>
    <w:rsid w:val="000249C8"/>
    <w:rsid w:val="0003552D"/>
    <w:rsid w:val="00070548"/>
    <w:rsid w:val="00075944"/>
    <w:rsid w:val="000770A7"/>
    <w:rsid w:val="00083B0A"/>
    <w:rsid w:val="00095F08"/>
    <w:rsid w:val="000B4EBD"/>
    <w:rsid w:val="000B6F34"/>
    <w:rsid w:val="00104E23"/>
    <w:rsid w:val="00141C37"/>
    <w:rsid w:val="00142AE2"/>
    <w:rsid w:val="002650AC"/>
    <w:rsid w:val="002810A2"/>
    <w:rsid w:val="00285666"/>
    <w:rsid w:val="002904A6"/>
    <w:rsid w:val="00293B83"/>
    <w:rsid w:val="002D511D"/>
    <w:rsid w:val="002F7166"/>
    <w:rsid w:val="003432F9"/>
    <w:rsid w:val="00356D69"/>
    <w:rsid w:val="003979C4"/>
    <w:rsid w:val="004C4803"/>
    <w:rsid w:val="004E1894"/>
    <w:rsid w:val="004F7F00"/>
    <w:rsid w:val="00501D0B"/>
    <w:rsid w:val="005367CF"/>
    <w:rsid w:val="00537448"/>
    <w:rsid w:val="00575BFA"/>
    <w:rsid w:val="00584940"/>
    <w:rsid w:val="00586450"/>
    <w:rsid w:val="00591F47"/>
    <w:rsid w:val="005E5E80"/>
    <w:rsid w:val="00612EC8"/>
    <w:rsid w:val="006153D1"/>
    <w:rsid w:val="006262B7"/>
    <w:rsid w:val="006266E1"/>
    <w:rsid w:val="00630898"/>
    <w:rsid w:val="0067161C"/>
    <w:rsid w:val="00681595"/>
    <w:rsid w:val="00695FCC"/>
    <w:rsid w:val="00696290"/>
    <w:rsid w:val="006A3CE7"/>
    <w:rsid w:val="006E0EC7"/>
    <w:rsid w:val="00775236"/>
    <w:rsid w:val="007A2757"/>
    <w:rsid w:val="007E2C83"/>
    <w:rsid w:val="00800B74"/>
    <w:rsid w:val="0085689F"/>
    <w:rsid w:val="008A57F0"/>
    <w:rsid w:val="008E21F6"/>
    <w:rsid w:val="00930B63"/>
    <w:rsid w:val="009864BD"/>
    <w:rsid w:val="009A39CF"/>
    <w:rsid w:val="009C2F01"/>
    <w:rsid w:val="009E7B1D"/>
    <w:rsid w:val="00A04BBC"/>
    <w:rsid w:val="00A5684C"/>
    <w:rsid w:val="00A85DB4"/>
    <w:rsid w:val="00A86445"/>
    <w:rsid w:val="00A87128"/>
    <w:rsid w:val="00AC7DDD"/>
    <w:rsid w:val="00AF4680"/>
    <w:rsid w:val="00B03240"/>
    <w:rsid w:val="00B30D4D"/>
    <w:rsid w:val="00B30ECF"/>
    <w:rsid w:val="00B579E1"/>
    <w:rsid w:val="00B6179D"/>
    <w:rsid w:val="00B90260"/>
    <w:rsid w:val="00BB482D"/>
    <w:rsid w:val="00BB654F"/>
    <w:rsid w:val="00BC65AC"/>
    <w:rsid w:val="00C015A4"/>
    <w:rsid w:val="00C04381"/>
    <w:rsid w:val="00C0713B"/>
    <w:rsid w:val="00C413E9"/>
    <w:rsid w:val="00C84B88"/>
    <w:rsid w:val="00C877A4"/>
    <w:rsid w:val="00C979F6"/>
    <w:rsid w:val="00CB30BF"/>
    <w:rsid w:val="00CB79D1"/>
    <w:rsid w:val="00CB7AFB"/>
    <w:rsid w:val="00CD3441"/>
    <w:rsid w:val="00D17D06"/>
    <w:rsid w:val="00D91F96"/>
    <w:rsid w:val="00D94467"/>
    <w:rsid w:val="00D96F49"/>
    <w:rsid w:val="00DA6D59"/>
    <w:rsid w:val="00DB4D0B"/>
    <w:rsid w:val="00DC0423"/>
    <w:rsid w:val="00DF743D"/>
    <w:rsid w:val="00E468BE"/>
    <w:rsid w:val="00EC5348"/>
    <w:rsid w:val="00ED2088"/>
    <w:rsid w:val="00EE020B"/>
    <w:rsid w:val="00EE1733"/>
    <w:rsid w:val="00F007FF"/>
    <w:rsid w:val="00F02293"/>
    <w:rsid w:val="00F234E1"/>
    <w:rsid w:val="00F2368D"/>
    <w:rsid w:val="00F32574"/>
    <w:rsid w:val="00F42640"/>
    <w:rsid w:val="00F433EA"/>
    <w:rsid w:val="00F44942"/>
    <w:rsid w:val="00F46A55"/>
    <w:rsid w:val="00F618B8"/>
    <w:rsid w:val="00F9215B"/>
    <w:rsid w:val="00F94332"/>
    <w:rsid w:val="00FD1344"/>
    <w:rsid w:val="00FE76EA"/>
    <w:rsid w:val="00FF2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AFCA1A9"/>
  <w15:chartTrackingRefBased/>
  <w15:docId w15:val="{786A8ADA-A6C4-45E1-9D77-514ADCDD9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4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0" w:qFormat="1"/>
    <w:lsdException w:name="heading 2" w:semiHidden="1" w:uiPriority="10" w:unhideWhenUsed="1" w:qFormat="1"/>
    <w:lsdException w:name="heading 3" w:semiHidden="1" w:uiPriority="10" w:unhideWhenUsed="1" w:qFormat="1"/>
    <w:lsdException w:name="heading 4" w:semiHidden="1" w:uiPriority="10" w:unhideWhenUsed="1" w:qFormat="1"/>
    <w:lsdException w:name="heading 5" w:semiHidden="1" w:uiPriority="10" w:unhideWhenUsed="1" w:qFormat="1"/>
    <w:lsdException w:name="heading 6" w:semiHidden="1" w:uiPriority="10" w:unhideWhenUsed="1" w:qFormat="1"/>
    <w:lsdException w:name="heading 7" w:semiHidden="1" w:uiPriority="10" w:unhideWhenUsed="1" w:qFormat="1"/>
    <w:lsdException w:name="heading 8" w:semiHidden="1" w:uiPriority="10" w:unhideWhenUsed="1" w:qFormat="1"/>
    <w:lsdException w:name="heading 9" w:semiHidden="1" w:uiPriority="1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3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5" w:qFormat="1"/>
    <w:lsdException w:name="Body Text 3" w:uiPriority="8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5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D0B"/>
  </w:style>
  <w:style w:type="paragraph" w:styleId="Ttulo1">
    <w:name w:val="heading 1"/>
    <w:basedOn w:val="Normal"/>
    <w:link w:val="Ttulo1Char"/>
    <w:uiPriority w:val="10"/>
    <w:qFormat/>
    <w:rsid w:val="00586450"/>
    <w:pPr>
      <w:keepNext/>
      <w:keepLines/>
      <w:spacing w:after="160" w:line="240" w:lineRule="auto"/>
      <w:contextualSpacing/>
      <w:outlineLvl w:val="0"/>
    </w:pPr>
    <w:rPr>
      <w:rFonts w:asciiTheme="majorHAnsi" w:eastAsiaTheme="majorEastAsia" w:hAnsiTheme="majorHAnsi" w:cstheme="majorBidi"/>
      <w:b/>
      <w:sz w:val="76"/>
      <w:szCs w:val="32"/>
    </w:rPr>
  </w:style>
  <w:style w:type="paragraph" w:styleId="Ttulo2">
    <w:name w:val="heading 2"/>
    <w:basedOn w:val="Normal"/>
    <w:link w:val="Ttulo2Char"/>
    <w:uiPriority w:val="10"/>
    <w:unhideWhenUsed/>
    <w:qFormat/>
    <w:rsid w:val="00F46A55"/>
    <w:pPr>
      <w:keepNext/>
      <w:keepLines/>
      <w:spacing w:after="0" w:line="240" w:lineRule="auto"/>
      <w:contextualSpacing/>
      <w:outlineLvl w:val="1"/>
    </w:pPr>
    <w:rPr>
      <w:rFonts w:asciiTheme="majorHAnsi" w:eastAsiaTheme="majorEastAsia" w:hAnsiTheme="majorHAnsi" w:cstheme="majorBidi"/>
      <w:b/>
      <w:sz w:val="56"/>
      <w:szCs w:val="26"/>
    </w:rPr>
  </w:style>
  <w:style w:type="paragraph" w:styleId="Ttulo3">
    <w:name w:val="heading 3"/>
    <w:basedOn w:val="Normal"/>
    <w:link w:val="Ttulo3Char"/>
    <w:uiPriority w:val="10"/>
    <w:unhideWhenUsed/>
    <w:qFormat/>
    <w:rsid w:val="00586450"/>
    <w:pPr>
      <w:keepNext/>
      <w:keepLines/>
      <w:spacing w:after="760"/>
      <w:contextualSpacing/>
      <w:outlineLvl w:val="2"/>
    </w:pPr>
    <w:rPr>
      <w:rFonts w:eastAsiaTheme="majorEastAsia" w:cstheme="majorBidi"/>
      <w:sz w:val="36"/>
      <w:szCs w:val="24"/>
    </w:rPr>
  </w:style>
  <w:style w:type="paragraph" w:styleId="Ttulo4">
    <w:name w:val="heading 4"/>
    <w:basedOn w:val="Normal"/>
    <w:link w:val="Ttulo4Char"/>
    <w:uiPriority w:val="10"/>
    <w:unhideWhenUsed/>
    <w:qFormat/>
    <w:rsid w:val="00586450"/>
    <w:pPr>
      <w:keepNext/>
      <w:keepLines/>
      <w:spacing w:after="120"/>
      <w:contextualSpacing/>
      <w:outlineLvl w:val="3"/>
    </w:pPr>
    <w:rPr>
      <w:rFonts w:asciiTheme="majorHAnsi" w:eastAsiaTheme="majorEastAsia" w:hAnsiTheme="majorHAnsi" w:cstheme="majorBidi"/>
      <w:b/>
      <w:iCs/>
      <w:caps/>
    </w:rPr>
  </w:style>
  <w:style w:type="paragraph" w:styleId="Ttulo5">
    <w:name w:val="heading 5"/>
    <w:basedOn w:val="Normal"/>
    <w:next w:val="Normal"/>
    <w:link w:val="Ttulo5Char"/>
    <w:uiPriority w:val="10"/>
    <w:semiHidden/>
    <w:unhideWhenUsed/>
    <w:qFormat/>
    <w:rsid w:val="00FD134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E3B30" w:themeColor="text2"/>
    </w:rPr>
  </w:style>
  <w:style w:type="paragraph" w:styleId="Ttulo6">
    <w:name w:val="heading 6"/>
    <w:basedOn w:val="Normal"/>
    <w:next w:val="Normal"/>
    <w:link w:val="Ttulo6Char"/>
    <w:uiPriority w:val="10"/>
    <w:semiHidden/>
    <w:unhideWhenUsed/>
    <w:qFormat/>
    <w:rsid w:val="00FD134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b/>
      <w:color w:val="4E3B30" w:themeColor="text2"/>
    </w:rPr>
  </w:style>
  <w:style w:type="paragraph" w:styleId="Ttulo7">
    <w:name w:val="heading 7"/>
    <w:basedOn w:val="Normal"/>
    <w:next w:val="Normal"/>
    <w:link w:val="Ttulo7Char"/>
    <w:uiPriority w:val="10"/>
    <w:semiHidden/>
    <w:unhideWhenUsed/>
    <w:qFormat/>
    <w:rsid w:val="00FD134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4E3B30" w:themeColor="text2"/>
    </w:rPr>
  </w:style>
  <w:style w:type="paragraph" w:styleId="Ttulo8">
    <w:name w:val="heading 8"/>
    <w:basedOn w:val="Normal"/>
    <w:next w:val="Normal"/>
    <w:link w:val="Ttulo8Char"/>
    <w:uiPriority w:val="10"/>
    <w:semiHidden/>
    <w:unhideWhenUsed/>
    <w:qFormat/>
    <w:rsid w:val="00FD134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szCs w:val="21"/>
    </w:rPr>
  </w:style>
  <w:style w:type="paragraph" w:styleId="Ttulo9">
    <w:name w:val="heading 9"/>
    <w:basedOn w:val="Normal"/>
    <w:next w:val="Normal"/>
    <w:link w:val="Ttulo9Char"/>
    <w:uiPriority w:val="10"/>
    <w:semiHidden/>
    <w:unhideWhenUsed/>
    <w:qFormat/>
    <w:rsid w:val="00FD134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83B0A"/>
    <w:pPr>
      <w:tabs>
        <w:tab w:val="center" w:pos="540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83B0A"/>
  </w:style>
  <w:style w:type="paragraph" w:styleId="Rodap">
    <w:name w:val="footer"/>
    <w:basedOn w:val="Normal"/>
    <w:link w:val="RodapChar"/>
    <w:uiPriority w:val="99"/>
    <w:unhideWhenUsed/>
    <w:rsid w:val="00DB4D0B"/>
    <w:pPr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B4D0B"/>
  </w:style>
  <w:style w:type="paragraph" w:styleId="Ttulo">
    <w:name w:val="Title"/>
    <w:basedOn w:val="Normal"/>
    <w:link w:val="TtuloChar"/>
    <w:uiPriority w:val="1"/>
    <w:qFormat/>
    <w:rsid w:val="00586450"/>
    <w:pPr>
      <w:spacing w:after="12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100"/>
      <w:szCs w:val="56"/>
    </w:rPr>
  </w:style>
  <w:style w:type="character" w:customStyle="1" w:styleId="TtuloChar">
    <w:name w:val="Título Char"/>
    <w:basedOn w:val="Fontepargpadro"/>
    <w:link w:val="Ttulo"/>
    <w:uiPriority w:val="1"/>
    <w:rsid w:val="00586450"/>
    <w:rPr>
      <w:rFonts w:asciiTheme="majorHAnsi" w:eastAsiaTheme="majorEastAsia" w:hAnsiTheme="majorHAnsi" w:cstheme="majorBidi"/>
      <w:kern w:val="28"/>
      <w:sz w:val="100"/>
      <w:szCs w:val="56"/>
    </w:rPr>
  </w:style>
  <w:style w:type="table" w:styleId="Tabelacomgrade">
    <w:name w:val="Table Grid"/>
    <w:basedOn w:val="Tabelanormal"/>
    <w:uiPriority w:val="39"/>
    <w:rsid w:val="00BB65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21">
    <w:name w:val="Título 21"/>
    <w:basedOn w:val="Normal"/>
    <w:uiPriority w:val="4"/>
    <w:qFormat/>
    <w:rsid w:val="00586450"/>
    <w:pPr>
      <w:spacing w:after="1200" w:line="240" w:lineRule="auto"/>
      <w:contextualSpacing/>
    </w:pPr>
    <w:rPr>
      <w:rFonts w:asciiTheme="majorHAnsi" w:hAnsiTheme="majorHAnsi"/>
      <w:color w:val="FFFFFF" w:themeColor="background1"/>
      <w:sz w:val="200"/>
    </w:rPr>
  </w:style>
  <w:style w:type="paragraph" w:styleId="Subttulo">
    <w:name w:val="Subtitle"/>
    <w:basedOn w:val="Normal"/>
    <w:link w:val="SubttuloChar"/>
    <w:uiPriority w:val="2"/>
    <w:qFormat/>
    <w:rsid w:val="00586450"/>
    <w:pPr>
      <w:numPr>
        <w:ilvl w:val="1"/>
      </w:numPr>
      <w:pBdr>
        <w:top w:val="single" w:sz="4" w:space="4" w:color="FFFFFF" w:themeColor="background1"/>
        <w:left w:val="single" w:sz="4" w:space="4" w:color="FFFFFF" w:themeColor="background1"/>
        <w:bottom w:val="single" w:sz="4" w:space="4" w:color="FFFFFF" w:themeColor="background1"/>
        <w:right w:val="single" w:sz="4" w:space="4" w:color="FFFFFF" w:themeColor="background1"/>
      </w:pBdr>
      <w:shd w:val="clear" w:color="auto" w:fill="FFFFFF" w:themeFill="background1"/>
      <w:spacing w:line="240" w:lineRule="auto"/>
      <w:ind w:left="1512" w:right="5760"/>
      <w:contextualSpacing/>
    </w:pPr>
    <w:rPr>
      <w:rFonts w:asciiTheme="majorHAnsi" w:eastAsiaTheme="minorEastAsia" w:hAnsiTheme="majorHAnsi"/>
      <w:b/>
      <w:caps/>
    </w:rPr>
  </w:style>
  <w:style w:type="character" w:customStyle="1" w:styleId="SubttuloChar">
    <w:name w:val="Subtítulo Char"/>
    <w:basedOn w:val="Fontepargpadro"/>
    <w:link w:val="Subttulo"/>
    <w:uiPriority w:val="2"/>
    <w:rsid w:val="00586450"/>
    <w:rPr>
      <w:rFonts w:asciiTheme="majorHAnsi" w:eastAsiaTheme="minorEastAsia" w:hAnsiTheme="majorHAnsi"/>
      <w:b/>
      <w:caps/>
      <w:shd w:val="clear" w:color="auto" w:fill="FFFFFF" w:themeFill="background1"/>
    </w:rPr>
  </w:style>
  <w:style w:type="character" w:styleId="RefernciaIntensa">
    <w:name w:val="Intense Reference"/>
    <w:basedOn w:val="Fontepargpadro"/>
    <w:uiPriority w:val="32"/>
    <w:semiHidden/>
    <w:unhideWhenUsed/>
    <w:qFormat/>
    <w:rsid w:val="00FD1344"/>
    <w:rPr>
      <w:b/>
      <w:bCs/>
      <w:caps w:val="0"/>
      <w:smallCaps/>
      <w:color w:val="855309" w:themeColor="accent1" w:themeShade="80"/>
      <w:spacing w:val="0"/>
    </w:rPr>
  </w:style>
  <w:style w:type="character" w:styleId="TtulodoLivro">
    <w:name w:val="Book Title"/>
    <w:basedOn w:val="Fontepargpadro"/>
    <w:uiPriority w:val="33"/>
    <w:semiHidden/>
    <w:unhideWhenUsed/>
    <w:qFormat/>
    <w:rsid w:val="00104E23"/>
    <w:rPr>
      <w:b/>
      <w:bCs/>
      <w:i/>
      <w:iCs/>
      <w:spacing w:val="0"/>
    </w:rPr>
  </w:style>
  <w:style w:type="paragraph" w:styleId="Corpodetexto">
    <w:name w:val="Body Text"/>
    <w:basedOn w:val="Normal"/>
    <w:link w:val="CorpodetextoChar"/>
    <w:uiPriority w:val="4"/>
    <w:qFormat/>
    <w:rsid w:val="004C4803"/>
    <w:pPr>
      <w:ind w:left="1512" w:right="1512"/>
    </w:pPr>
    <w:rPr>
      <w:rFonts w:asciiTheme="majorHAnsi" w:hAnsiTheme="majorHAnsi"/>
    </w:rPr>
  </w:style>
  <w:style w:type="paragraph" w:customStyle="1" w:styleId="Ttulo31">
    <w:name w:val="Título 31"/>
    <w:basedOn w:val="Normal"/>
    <w:uiPriority w:val="6"/>
    <w:qFormat/>
    <w:rsid w:val="00586450"/>
    <w:pPr>
      <w:spacing w:after="360" w:line="240" w:lineRule="auto"/>
      <w:contextualSpacing/>
    </w:pPr>
    <w:rPr>
      <w:rFonts w:asciiTheme="majorHAnsi" w:hAnsiTheme="majorHAnsi"/>
      <w:b/>
      <w:color w:val="FFFFFF" w:themeColor="background1"/>
      <w:sz w:val="64"/>
    </w:rPr>
  </w:style>
  <w:style w:type="paragraph" w:customStyle="1" w:styleId="Subttulo2">
    <w:name w:val="Subtítulo 2"/>
    <w:basedOn w:val="Normal"/>
    <w:uiPriority w:val="5"/>
    <w:qFormat/>
    <w:rsid w:val="00586450"/>
    <w:pPr>
      <w:spacing w:line="480" w:lineRule="auto"/>
      <w:contextualSpacing/>
    </w:pPr>
    <w:rPr>
      <w:rFonts w:asciiTheme="majorHAnsi" w:hAnsiTheme="majorHAnsi"/>
      <w:b/>
      <w:caps/>
      <w:color w:val="FFFFFF" w:themeColor="background1"/>
      <w:spacing w:val="20"/>
      <w:sz w:val="40"/>
    </w:rPr>
  </w:style>
  <w:style w:type="paragraph" w:customStyle="1" w:styleId="Subttulo3">
    <w:name w:val="Subtítulo 3"/>
    <w:basedOn w:val="Normal"/>
    <w:uiPriority w:val="7"/>
    <w:qFormat/>
    <w:rsid w:val="00586450"/>
    <w:pPr>
      <w:spacing w:after="960"/>
      <w:contextualSpacing/>
    </w:pPr>
    <w:rPr>
      <w:color w:val="FCECD5" w:themeColor="accent1" w:themeTint="33"/>
      <w:sz w:val="36"/>
    </w:rPr>
  </w:style>
  <w:style w:type="character" w:customStyle="1" w:styleId="CorpodetextoChar">
    <w:name w:val="Corpo de texto Char"/>
    <w:basedOn w:val="Fontepargpadro"/>
    <w:link w:val="Corpodetexto"/>
    <w:uiPriority w:val="4"/>
    <w:rsid w:val="007E2C83"/>
    <w:rPr>
      <w:rFonts w:asciiTheme="majorHAnsi" w:hAnsiTheme="majorHAnsi"/>
    </w:rPr>
  </w:style>
  <w:style w:type="paragraph" w:styleId="Corpodetexto2">
    <w:name w:val="Body Text 2"/>
    <w:basedOn w:val="Normal"/>
    <w:link w:val="Corpodetexto2Char"/>
    <w:uiPriority w:val="6"/>
    <w:qFormat/>
    <w:rsid w:val="00586450"/>
    <w:rPr>
      <w:rFonts w:asciiTheme="majorHAnsi" w:hAnsiTheme="majorHAnsi"/>
      <w:color w:val="FCECD5" w:themeColor="accent1" w:themeTint="33"/>
    </w:rPr>
  </w:style>
  <w:style w:type="character" w:customStyle="1" w:styleId="Corpodetexto2Char">
    <w:name w:val="Corpo de texto 2 Char"/>
    <w:basedOn w:val="Fontepargpadro"/>
    <w:link w:val="Corpodetexto2"/>
    <w:uiPriority w:val="6"/>
    <w:rsid w:val="007E2C83"/>
    <w:rPr>
      <w:rFonts w:asciiTheme="majorHAnsi" w:hAnsiTheme="majorHAnsi"/>
      <w:color w:val="FCECD5" w:themeColor="accent1" w:themeTint="33"/>
    </w:rPr>
  </w:style>
  <w:style w:type="paragraph" w:styleId="Corpodetexto3">
    <w:name w:val="Body Text 3"/>
    <w:basedOn w:val="Normal"/>
    <w:link w:val="Corpodetexto3Char"/>
    <w:uiPriority w:val="9"/>
    <w:qFormat/>
    <w:rsid w:val="00586450"/>
    <w:rPr>
      <w:rFonts w:asciiTheme="majorHAnsi" w:hAnsiTheme="majorHAnsi"/>
      <w:color w:val="FFFFFF" w:themeColor="background1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"/>
    <w:rsid w:val="00586450"/>
    <w:rPr>
      <w:rFonts w:asciiTheme="majorHAnsi" w:hAnsiTheme="majorHAnsi"/>
      <w:color w:val="FFFFFF" w:themeColor="background1"/>
      <w:szCs w:val="16"/>
    </w:rPr>
  </w:style>
  <w:style w:type="paragraph" w:styleId="SemEspaamento">
    <w:name w:val="No Spacing"/>
    <w:uiPriority w:val="12"/>
    <w:qFormat/>
    <w:rsid w:val="00AC7DDD"/>
    <w:pPr>
      <w:spacing w:after="0" w:line="240" w:lineRule="auto"/>
    </w:pPr>
  </w:style>
  <w:style w:type="paragraph" w:customStyle="1" w:styleId="Ttulodocorpodotexto3">
    <w:name w:val="Título do corpo do texto 3"/>
    <w:basedOn w:val="Normal"/>
    <w:uiPriority w:val="8"/>
    <w:qFormat/>
    <w:rsid w:val="00586450"/>
    <w:pPr>
      <w:spacing w:line="240" w:lineRule="auto"/>
      <w:contextualSpacing/>
    </w:pPr>
    <w:rPr>
      <w:rFonts w:asciiTheme="majorHAnsi" w:hAnsiTheme="majorHAnsi"/>
      <w:b/>
      <w:color w:val="FFFFFF" w:themeColor="background1"/>
    </w:rPr>
  </w:style>
  <w:style w:type="character" w:customStyle="1" w:styleId="Ttulo1Char">
    <w:name w:val="Título 1 Char"/>
    <w:basedOn w:val="Fontepargpadro"/>
    <w:link w:val="Ttulo1"/>
    <w:uiPriority w:val="10"/>
    <w:rsid w:val="00586450"/>
    <w:rPr>
      <w:rFonts w:asciiTheme="majorHAnsi" w:eastAsiaTheme="majorEastAsia" w:hAnsiTheme="majorHAnsi" w:cstheme="majorBidi"/>
      <w:b/>
      <w:sz w:val="76"/>
      <w:szCs w:val="32"/>
    </w:rPr>
  </w:style>
  <w:style w:type="character" w:customStyle="1" w:styleId="Ttulo2Char">
    <w:name w:val="Título 2 Char"/>
    <w:basedOn w:val="Fontepargpadro"/>
    <w:link w:val="Ttulo2"/>
    <w:uiPriority w:val="10"/>
    <w:rsid w:val="00F46A55"/>
    <w:rPr>
      <w:rFonts w:asciiTheme="majorHAnsi" w:eastAsiaTheme="majorEastAsia" w:hAnsiTheme="majorHAnsi" w:cstheme="majorBidi"/>
      <w:b/>
      <w:sz w:val="56"/>
      <w:szCs w:val="26"/>
    </w:rPr>
  </w:style>
  <w:style w:type="character" w:customStyle="1" w:styleId="Ttulo3Char">
    <w:name w:val="Título 3 Char"/>
    <w:basedOn w:val="Fontepargpadro"/>
    <w:link w:val="Ttulo3"/>
    <w:uiPriority w:val="10"/>
    <w:rsid w:val="00586450"/>
    <w:rPr>
      <w:rFonts w:eastAsiaTheme="majorEastAsia" w:cstheme="majorBidi"/>
      <w:sz w:val="36"/>
      <w:szCs w:val="24"/>
    </w:rPr>
  </w:style>
  <w:style w:type="character" w:customStyle="1" w:styleId="Ttulo4Char">
    <w:name w:val="Título 4 Char"/>
    <w:basedOn w:val="Fontepargpadro"/>
    <w:link w:val="Ttulo4"/>
    <w:uiPriority w:val="10"/>
    <w:rsid w:val="00586450"/>
    <w:rPr>
      <w:rFonts w:asciiTheme="majorHAnsi" w:eastAsiaTheme="majorEastAsia" w:hAnsiTheme="majorHAnsi" w:cstheme="majorBidi"/>
      <w:b/>
      <w:iCs/>
      <w:caps/>
    </w:rPr>
  </w:style>
  <w:style w:type="paragraph" w:customStyle="1" w:styleId="Normal-espaamentoduplo">
    <w:name w:val="Normal - espaçamento duplo"/>
    <w:basedOn w:val="Normal"/>
    <w:uiPriority w:val="11"/>
    <w:qFormat/>
    <w:rsid w:val="006262B7"/>
    <w:pPr>
      <w:spacing w:line="480" w:lineRule="auto"/>
    </w:pPr>
  </w:style>
  <w:style w:type="table" w:styleId="TabeladeGrade1Clara-nfase1">
    <w:name w:val="Grid Table 1 Light Accent 1"/>
    <w:basedOn w:val="Tabelanormal"/>
    <w:uiPriority w:val="46"/>
    <w:rsid w:val="00F234E1"/>
    <w:pPr>
      <w:spacing w:after="0" w:line="240" w:lineRule="auto"/>
    </w:pPr>
    <w:tblPr>
      <w:tblStyleRowBandSize w:val="1"/>
      <w:tblStyleColBandSize w:val="1"/>
      <w:tblBorders>
        <w:top w:val="single" w:sz="4" w:space="0" w:color="F9D9AB" w:themeColor="accent1" w:themeTint="66"/>
        <w:left w:val="single" w:sz="4" w:space="0" w:color="F9D9AB" w:themeColor="accent1" w:themeTint="66"/>
        <w:bottom w:val="single" w:sz="4" w:space="0" w:color="F9D9AB" w:themeColor="accent1" w:themeTint="66"/>
        <w:right w:val="single" w:sz="4" w:space="0" w:color="F9D9AB" w:themeColor="accent1" w:themeTint="66"/>
        <w:insideH w:val="single" w:sz="4" w:space="0" w:color="F9D9AB" w:themeColor="accent1" w:themeTint="66"/>
        <w:insideV w:val="single" w:sz="4" w:space="0" w:color="F9D9A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6C68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C68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extodoEspaoReservado">
    <w:name w:val="Placeholder Text"/>
    <w:basedOn w:val="Fontepargpadro"/>
    <w:uiPriority w:val="99"/>
    <w:semiHidden/>
    <w:rsid w:val="00FE76EA"/>
    <w:rPr>
      <w:color w:val="808080"/>
    </w:rPr>
  </w:style>
  <w:style w:type="character" w:styleId="Hyperlink">
    <w:name w:val="Hyperlink"/>
    <w:basedOn w:val="Fontepargpadro"/>
    <w:uiPriority w:val="3"/>
    <w:unhideWhenUsed/>
    <w:rsid w:val="009864BD"/>
    <w:rPr>
      <w:color w:val="AD1F1F" w:themeColor="hyperlink"/>
      <w:u w:val="single"/>
    </w:rPr>
  </w:style>
  <w:style w:type="character" w:customStyle="1" w:styleId="Meno1">
    <w:name w:val="Menção1"/>
    <w:basedOn w:val="Fontepargpadro"/>
    <w:uiPriority w:val="99"/>
    <w:semiHidden/>
    <w:unhideWhenUsed/>
    <w:rsid w:val="009864BD"/>
    <w:rPr>
      <w:color w:val="2B579A"/>
      <w:shd w:val="clear" w:color="auto" w:fill="E6E6E6"/>
    </w:rPr>
  </w:style>
  <w:style w:type="character" w:customStyle="1" w:styleId="Ttulo5Char">
    <w:name w:val="Título 5 Char"/>
    <w:basedOn w:val="Fontepargpadro"/>
    <w:link w:val="Ttulo5"/>
    <w:uiPriority w:val="10"/>
    <w:semiHidden/>
    <w:rsid w:val="00FD1344"/>
    <w:rPr>
      <w:rFonts w:asciiTheme="majorHAnsi" w:eastAsiaTheme="majorEastAsia" w:hAnsiTheme="majorHAnsi" w:cstheme="majorBidi"/>
      <w:color w:val="4E3B30" w:themeColor="text2"/>
    </w:rPr>
  </w:style>
  <w:style w:type="character" w:customStyle="1" w:styleId="Ttulo6Char">
    <w:name w:val="Título 6 Char"/>
    <w:basedOn w:val="Fontepargpadro"/>
    <w:link w:val="Ttulo6"/>
    <w:uiPriority w:val="10"/>
    <w:semiHidden/>
    <w:rsid w:val="00FD1344"/>
    <w:rPr>
      <w:rFonts w:asciiTheme="majorHAnsi" w:eastAsiaTheme="majorEastAsia" w:hAnsiTheme="majorHAnsi" w:cstheme="majorBidi"/>
      <w:b/>
      <w:color w:val="4E3B30" w:themeColor="text2"/>
    </w:rPr>
  </w:style>
  <w:style w:type="character" w:customStyle="1" w:styleId="Ttulo7Char">
    <w:name w:val="Título 7 Char"/>
    <w:basedOn w:val="Fontepargpadro"/>
    <w:link w:val="Ttulo7"/>
    <w:uiPriority w:val="10"/>
    <w:semiHidden/>
    <w:rsid w:val="00FD1344"/>
    <w:rPr>
      <w:rFonts w:asciiTheme="majorHAnsi" w:eastAsiaTheme="majorEastAsia" w:hAnsiTheme="majorHAnsi" w:cstheme="majorBidi"/>
      <w:i/>
      <w:iCs/>
      <w:color w:val="4E3B30" w:themeColor="text2"/>
    </w:rPr>
  </w:style>
  <w:style w:type="character" w:customStyle="1" w:styleId="Ttulo8Char">
    <w:name w:val="Título 8 Char"/>
    <w:basedOn w:val="Fontepargpadro"/>
    <w:link w:val="Ttulo8"/>
    <w:uiPriority w:val="10"/>
    <w:semiHidden/>
    <w:rsid w:val="00FD1344"/>
    <w:rPr>
      <w:rFonts w:asciiTheme="majorHAnsi" w:eastAsiaTheme="majorEastAsia" w:hAnsiTheme="majorHAnsi" w:cstheme="majorBidi"/>
      <w:szCs w:val="21"/>
    </w:rPr>
  </w:style>
  <w:style w:type="character" w:customStyle="1" w:styleId="Ttulo9Char">
    <w:name w:val="Título 9 Char"/>
    <w:basedOn w:val="Fontepargpadro"/>
    <w:link w:val="Ttulo9"/>
    <w:uiPriority w:val="10"/>
    <w:semiHidden/>
    <w:rsid w:val="00FD1344"/>
    <w:rPr>
      <w:rFonts w:asciiTheme="majorHAnsi" w:eastAsiaTheme="majorEastAsia" w:hAnsiTheme="majorHAnsi" w:cstheme="majorBidi"/>
      <w:i/>
      <w:iCs/>
      <w:szCs w:val="21"/>
    </w:rPr>
  </w:style>
  <w:style w:type="character" w:styleId="nfaseIntensa">
    <w:name w:val="Intense Emphasis"/>
    <w:basedOn w:val="Fontepargpadro"/>
    <w:uiPriority w:val="21"/>
    <w:semiHidden/>
    <w:unhideWhenUsed/>
    <w:qFormat/>
    <w:rsid w:val="00FD1344"/>
    <w:rPr>
      <w:i/>
      <w:iCs/>
      <w:color w:val="855309" w:themeColor="accent1" w:themeShade="80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rsid w:val="00DB4D0B"/>
    <w:pPr>
      <w:pBdr>
        <w:top w:val="single" w:sz="4" w:space="10" w:color="855309" w:themeColor="accent1" w:themeShade="80"/>
        <w:bottom w:val="single" w:sz="4" w:space="10" w:color="855309" w:themeColor="accent1" w:themeShade="80"/>
      </w:pBdr>
      <w:spacing w:before="360" w:after="360"/>
      <w:jc w:val="center"/>
    </w:pPr>
    <w:rPr>
      <w:i/>
      <w:iCs/>
      <w:color w:val="855309" w:themeColor="accent1" w:themeShade="80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DB4D0B"/>
    <w:rPr>
      <w:i/>
      <w:iCs/>
      <w:color w:val="855309" w:themeColor="accent1" w:themeShade="8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D1344"/>
    <w:pPr>
      <w:spacing w:after="200" w:line="240" w:lineRule="auto"/>
    </w:pPr>
    <w:rPr>
      <w:i/>
      <w:iCs/>
      <w:color w:val="4E3B30" w:themeColor="text2"/>
      <w:szCs w:val="1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D1344"/>
    <w:pPr>
      <w:contextualSpacing w:val="0"/>
      <w:outlineLvl w:val="9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FD1344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D1344"/>
    <w:rPr>
      <w:rFonts w:ascii="Segoe UI" w:hAnsi="Segoe UI" w:cs="Segoe UI"/>
      <w:szCs w:val="18"/>
    </w:rPr>
  </w:style>
  <w:style w:type="paragraph" w:styleId="Textoembloco">
    <w:name w:val="Block Text"/>
    <w:basedOn w:val="Normal"/>
    <w:uiPriority w:val="99"/>
    <w:semiHidden/>
    <w:unhideWhenUsed/>
    <w:rsid w:val="00FD1344"/>
    <w:pPr>
      <w:pBdr>
        <w:top w:val="single" w:sz="2" w:space="10" w:color="855309" w:themeColor="accent1" w:themeShade="80"/>
        <w:left w:val="single" w:sz="2" w:space="10" w:color="855309" w:themeColor="accent1" w:themeShade="80"/>
        <w:bottom w:val="single" w:sz="2" w:space="10" w:color="855309" w:themeColor="accent1" w:themeShade="80"/>
        <w:right w:val="single" w:sz="2" w:space="10" w:color="855309" w:themeColor="accent1" w:themeShade="80"/>
      </w:pBdr>
      <w:ind w:left="1152" w:right="1152"/>
    </w:pPr>
    <w:rPr>
      <w:rFonts w:eastAsiaTheme="minorEastAsia"/>
      <w:i/>
      <w:iCs/>
      <w:color w:val="855309" w:themeColor="accent1" w:themeShade="80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FD1344"/>
    <w:pPr>
      <w:spacing w:after="120"/>
      <w:ind w:left="360"/>
    </w:pPr>
    <w:rPr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FD1344"/>
    <w:rPr>
      <w:szCs w:val="16"/>
    </w:rPr>
  </w:style>
  <w:style w:type="character" w:styleId="Refdecomentrio">
    <w:name w:val="annotation reference"/>
    <w:basedOn w:val="Fontepargpadro"/>
    <w:uiPriority w:val="99"/>
    <w:semiHidden/>
    <w:unhideWhenUsed/>
    <w:rsid w:val="00FD1344"/>
    <w:rPr>
      <w:sz w:val="22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D1344"/>
    <w:pPr>
      <w:spacing w:line="240" w:lineRule="auto"/>
    </w:pPr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D1344"/>
    <w:rPr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D1344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D1344"/>
    <w:rPr>
      <w:b/>
      <w:bCs/>
      <w:szCs w:val="20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FD1344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FD1344"/>
    <w:rPr>
      <w:rFonts w:ascii="Segoe UI" w:hAnsi="Segoe UI" w:cs="Segoe UI"/>
      <w:szCs w:val="16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D1344"/>
    <w:pPr>
      <w:spacing w:after="0" w:line="240" w:lineRule="auto"/>
    </w:pPr>
    <w:rPr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FD1344"/>
    <w:rPr>
      <w:szCs w:val="20"/>
    </w:rPr>
  </w:style>
  <w:style w:type="paragraph" w:styleId="Remetente">
    <w:name w:val="envelope return"/>
    <w:basedOn w:val="Normal"/>
    <w:uiPriority w:val="99"/>
    <w:semiHidden/>
    <w:unhideWhenUsed/>
    <w:rsid w:val="00FD1344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FD1344"/>
    <w:pPr>
      <w:spacing w:after="0" w:line="240" w:lineRule="auto"/>
    </w:pPr>
    <w:rPr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FD1344"/>
    <w:rPr>
      <w:szCs w:val="20"/>
    </w:rPr>
  </w:style>
  <w:style w:type="character" w:styleId="CdigoHTML">
    <w:name w:val="HTML Code"/>
    <w:basedOn w:val="Fontepargpadro"/>
    <w:uiPriority w:val="99"/>
    <w:semiHidden/>
    <w:unhideWhenUsed/>
    <w:rsid w:val="00FD1344"/>
    <w:rPr>
      <w:rFonts w:ascii="Consolas" w:hAnsi="Consolas"/>
      <w:sz w:val="22"/>
      <w:szCs w:val="20"/>
    </w:rPr>
  </w:style>
  <w:style w:type="character" w:styleId="TecladoHTML">
    <w:name w:val="HTML Keyboard"/>
    <w:basedOn w:val="Fontepargpadro"/>
    <w:uiPriority w:val="99"/>
    <w:semiHidden/>
    <w:unhideWhenUsed/>
    <w:rsid w:val="00FD1344"/>
    <w:rPr>
      <w:rFonts w:ascii="Consolas" w:hAnsi="Consolas"/>
      <w:sz w:val="22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1344"/>
    <w:pPr>
      <w:spacing w:after="0" w:line="240" w:lineRule="auto"/>
    </w:pPr>
    <w:rPr>
      <w:rFonts w:ascii="Consolas" w:hAnsi="Consolas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1344"/>
    <w:rPr>
      <w:rFonts w:ascii="Consolas" w:hAnsi="Consolas"/>
      <w:szCs w:val="20"/>
    </w:rPr>
  </w:style>
  <w:style w:type="character" w:styleId="MquinadeescreverHTML">
    <w:name w:val="HTML Typewriter"/>
    <w:basedOn w:val="Fontepargpadro"/>
    <w:uiPriority w:val="99"/>
    <w:semiHidden/>
    <w:unhideWhenUsed/>
    <w:rsid w:val="00FD1344"/>
    <w:rPr>
      <w:rFonts w:ascii="Consolas" w:hAnsi="Consolas"/>
      <w:sz w:val="22"/>
      <w:szCs w:val="20"/>
    </w:rPr>
  </w:style>
  <w:style w:type="paragraph" w:styleId="Textodemacro">
    <w:name w:val="macro"/>
    <w:link w:val="TextodemacroChar"/>
    <w:uiPriority w:val="99"/>
    <w:semiHidden/>
    <w:unhideWhenUsed/>
    <w:rsid w:val="00FD134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FD1344"/>
    <w:rPr>
      <w:rFonts w:ascii="Consolas" w:hAnsi="Consolas"/>
      <w:szCs w:val="20"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FD1344"/>
    <w:pPr>
      <w:spacing w:after="0" w:line="240" w:lineRule="auto"/>
    </w:pPr>
    <w:rPr>
      <w:rFonts w:ascii="Consolas" w:hAnsi="Consolas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FD1344"/>
    <w:rPr>
      <w:rFonts w:ascii="Consolas" w:hAnsi="Consolas"/>
      <w:szCs w:val="21"/>
    </w:rPr>
  </w:style>
  <w:style w:type="paragraph" w:customStyle="1" w:styleId="Imagem">
    <w:name w:val="Imagem"/>
    <w:basedOn w:val="Normal"/>
    <w:next w:val="Subttulo"/>
    <w:uiPriority w:val="2"/>
    <w:qFormat/>
    <w:rsid w:val="00586450"/>
    <w:pPr>
      <w:spacing w:after="720" w:line="240" w:lineRule="auto"/>
      <w:contextualSpacing/>
      <w:jc w:val="center"/>
    </w:pPr>
  </w:style>
  <w:style w:type="character" w:styleId="HiperlinkVisitado">
    <w:name w:val="FollowedHyperlink"/>
    <w:basedOn w:val="Fontepargpadro"/>
    <w:uiPriority w:val="99"/>
    <w:semiHidden/>
    <w:unhideWhenUsed/>
    <w:rsid w:val="00A86445"/>
    <w:rPr>
      <w:color w:val="976C00" w:themeColor="followedHyperlink"/>
      <w:u w:val="single"/>
    </w:rPr>
  </w:style>
  <w:style w:type="paragraph" w:styleId="Citao">
    <w:name w:val="Quote"/>
    <w:basedOn w:val="Normal"/>
    <w:next w:val="Normal"/>
    <w:link w:val="CitaoChar"/>
    <w:uiPriority w:val="29"/>
    <w:semiHidden/>
    <w:unhideWhenUsed/>
    <w:qFormat/>
    <w:rsid w:val="00DB4D0B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DB4D0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support.office.com/pt-br/article/use-a-criatividade-com-modelos-3d-ec5feb79-b0af-47f6-a885-151fcc88ac0a?omkt=pt-BR&amp;ui=pt-BR&amp;rs=pt-BR&amp;ad=BR" TargetMode="External"/><Relationship Id="rId18" Type="http://schemas.openxmlformats.org/officeDocument/2006/relationships/footer" Target="footer3.xml"/><Relationship Id="rId26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image" Target="media/image3.png"/><Relationship Id="rId7" Type="http://schemas.openxmlformats.org/officeDocument/2006/relationships/webSettings" Target="webSettings.xml"/><Relationship Id="rId12" Type="http://schemas.openxmlformats.org/officeDocument/2006/relationships/hyperlink" Target="https://products.office.com/pt-br/home?omkt=pt-BR&amp;rtc=1" TargetMode="External"/><Relationship Id="rId17" Type="http://schemas.openxmlformats.org/officeDocument/2006/relationships/image" Target="media/image2.png"/><Relationship Id="rId25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footer" Target="footer4.xml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header" Target="header3.xml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23" Type="http://schemas.openxmlformats.org/officeDocument/2006/relationships/image" Target="media/image5.png"/><Relationship Id="rId28" Type="http://schemas.openxmlformats.org/officeDocument/2006/relationships/image" Target="media/image7.png"/><Relationship Id="rId10" Type="http://schemas.microsoft.com/office/2017/06/relationships/model3d" Target="media/model3d1.glb"/><Relationship Id="rId19" Type="http://schemas.openxmlformats.org/officeDocument/2006/relationships/header" Target="header2.xml"/><Relationship Id="rId31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Relationship Id="rId22" Type="http://schemas.openxmlformats.org/officeDocument/2006/relationships/image" Target="media/image4.png"/><Relationship Id="rId27" Type="http://schemas.openxmlformats.org/officeDocument/2006/relationships/header" Target="header4.xml"/><Relationship Id="rId30" Type="http://schemas.openxmlformats.org/officeDocument/2006/relationships/fontTable" Target="fontTable.xml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wnloadEgde\tf16402547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F16A0CB8D2B4F6EB797238060D608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1EFBF64-F4D8-4C46-836A-F701CA9A70EF}"/>
      </w:docPartPr>
      <w:docPartBody>
        <w:p w:rsidR="00000000" w:rsidRDefault="00AA7969">
          <w:pPr>
            <w:pStyle w:val="9F16A0CB8D2B4F6EB797238060D6087F"/>
          </w:pPr>
          <w:r w:rsidRPr="00070548">
            <w:rPr>
              <w:lang w:val="pt-BR" w:bidi="pt-BR"/>
            </w:rPr>
            <w:t>Rover Curiosity</w:t>
          </w:r>
        </w:p>
      </w:docPartBody>
    </w:docPart>
    <w:docPart>
      <w:docPartPr>
        <w:name w:val="F8D770A42F0C461B82E29486EFF4D31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294A6B1-FEC5-4372-AD07-624C42C2BBFC}"/>
      </w:docPartPr>
      <w:docPartBody>
        <w:p w:rsidR="00000000" w:rsidRDefault="00AA7969">
          <w:pPr>
            <w:pStyle w:val="F8D770A42F0C461B82E29486EFF4D318"/>
          </w:pPr>
          <w:r w:rsidRPr="00070548">
            <w:rPr>
              <w:lang w:val="pt-BR" w:bidi="pt-BR"/>
            </w:rPr>
            <w:t>podem adicionar modelos 3D a documentos e girar o ângulo para mostrar a exibição correta. Se você não tiver uma assinatura, o documento simplesmente mostrará uma única exibição.</w:t>
          </w:r>
        </w:p>
      </w:docPartBody>
    </w:docPart>
    <w:docPart>
      <w:docPartPr>
        <w:name w:val="AE391D4C6E5A439F84036A02DCD7432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D11435-38A2-4247-8477-995E7B6D7707}"/>
      </w:docPartPr>
      <w:docPartBody>
        <w:p w:rsidR="00000000" w:rsidRDefault="00AA7969">
          <w:pPr>
            <w:pStyle w:val="AE391D4C6E5A439F84036A02DCD74328"/>
          </w:pPr>
          <w:r w:rsidRPr="00070548">
            <w:rPr>
              <w:lang w:val="pt-BR" w:bidi="pt-BR"/>
            </w:rPr>
            <w:t xml:space="preserve">Este modelo inclui exemplos de diferentes exibições do </w:t>
          </w:r>
          <w:r w:rsidRPr="00070548">
            <w:rPr>
              <w:lang w:val="pt-BR" w:bidi="pt-BR"/>
            </w:rPr>
            <w:t>mesmo modelo 3D. Tente ajustar as exibições ou adicionar novos modelos.</w:t>
          </w:r>
        </w:p>
      </w:docPartBody>
    </w:docPart>
    <w:docPart>
      <w:docPartPr>
        <w:name w:val="34839561222448668D344962A4DEC33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1B9CEB5-A0C4-4D23-A4BF-873267ED78A0}"/>
      </w:docPartPr>
      <w:docPartBody>
        <w:p w:rsidR="00000000" w:rsidRDefault="00AA7969">
          <w:pPr>
            <w:pStyle w:val="34839561222448668D344962A4DEC338"/>
          </w:pPr>
          <w:r w:rsidRPr="00070548">
            <w:rPr>
              <w:lang w:val="pt-BR" w:bidi="pt-BR"/>
            </w:rPr>
            <w:t>2011</w:t>
          </w:r>
        </w:p>
      </w:docPartBody>
    </w:docPart>
    <w:docPart>
      <w:docPartPr>
        <w:name w:val="4144AB7ECD03494CA4FD2FA0EADEFE9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4BED479-234D-4617-803D-CDFB074645B7}"/>
      </w:docPartPr>
      <w:docPartBody>
        <w:p w:rsidR="00000000" w:rsidRDefault="00AA7969">
          <w:pPr>
            <w:pStyle w:val="4144AB7ECD03494CA4FD2FA0EADEFE96"/>
          </w:pPr>
          <w:r w:rsidRPr="00070548">
            <w:rPr>
              <w:lang w:val="pt-BR" w:bidi="pt-BR"/>
            </w:rPr>
            <w:t>Lançada em 2011 como parte da Missão Mars Science Laboratory da NASA, Curiosity é o veículo de pesquisa mais avançado já enviado ao planeta Marte.</w:t>
          </w:r>
        </w:p>
      </w:docPartBody>
    </w:docPart>
    <w:docPart>
      <w:docPartPr>
        <w:name w:val="A9C10B9F797345C4A1D16520840E9AF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3FE5492-5960-4B4A-8A3E-34D743C1512C}"/>
      </w:docPartPr>
      <w:docPartBody>
        <w:p w:rsidR="00000000" w:rsidRDefault="00AA7969">
          <w:pPr>
            <w:pStyle w:val="A9C10B9F797345C4A1D16520840E9AFF"/>
          </w:pPr>
          <w:r w:rsidRPr="00070548">
            <w:rPr>
              <w:lang w:val="pt-BR" w:bidi="pt-BR"/>
            </w:rPr>
            <w:t>A meta do Curiosity em Marte é descobrir se o planeta alguma vez já teve as condiçõ</w:t>
          </w:r>
          <w:r w:rsidRPr="00070548">
            <w:rPr>
              <w:lang w:val="pt-BR" w:bidi="pt-BR"/>
            </w:rPr>
            <w:t>es ambientais adequadas para suportar pequenas formas de vida, como micróbios.</w:t>
          </w:r>
        </w:p>
      </w:docPartBody>
    </w:docPart>
    <w:docPart>
      <w:docPartPr>
        <w:name w:val="1D927D5B96644C4A8FD0672DCF4EC43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BA17F93-C9B6-4812-9946-B4FDF621BECC}"/>
      </w:docPartPr>
      <w:docPartBody>
        <w:p w:rsidR="00000000" w:rsidRDefault="00AA7969">
          <w:pPr>
            <w:pStyle w:val="1D927D5B96644C4A8FD0672DCF4EC433"/>
          </w:pPr>
          <w:r w:rsidRPr="00070548">
            <w:rPr>
              <w:lang w:val="pt-BR" w:bidi="pt-BR"/>
            </w:rPr>
            <w:t>No início da missão, os instrume</w:t>
          </w:r>
          <w:r w:rsidRPr="00070548">
            <w:rPr>
              <w:lang w:val="pt-BR" w:bidi="pt-BR"/>
            </w:rPr>
            <w:t>ntos científicos do rover Curiosity descobriram evidências minerais e químicas para dar suporte à teoria de que algum tipo de vida persistiria no adverso ambiente marciano.</w:t>
          </w:r>
        </w:p>
      </w:docPartBody>
    </w:docPart>
    <w:docPart>
      <w:docPartPr>
        <w:name w:val="B404F6386C9C4F978CC5E7065F5F63F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6F2BEF1-17D4-4B4F-A1D5-5E4176A33F23}"/>
      </w:docPartPr>
      <w:docPartBody>
        <w:p w:rsidR="00000000" w:rsidRDefault="00AA7969">
          <w:pPr>
            <w:pStyle w:val="B404F6386C9C4F978CC5E7065F5F63F7"/>
          </w:pPr>
          <w:r w:rsidRPr="00070548">
            <w:rPr>
              <w:lang w:val="pt-BR" w:bidi="pt-BR"/>
            </w:rPr>
            <w:t>Conheça o Curiosity</w:t>
          </w:r>
        </w:p>
      </w:docPartBody>
    </w:docPart>
    <w:docPart>
      <w:docPartPr>
        <w:name w:val="30F4BA592F6A47EA89AB592B4139769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D056CD-57BD-44AF-B1D2-B1FBEC7BE1B2}"/>
      </w:docPartPr>
      <w:docPartBody>
        <w:p w:rsidR="00000000" w:rsidRDefault="00AA7969">
          <w:pPr>
            <w:pStyle w:val="30F4BA592F6A47EA89AB592B41397690"/>
          </w:pPr>
          <w:r w:rsidRPr="00070548">
            <w:rPr>
              <w:lang w:val="pt-BR" w:bidi="pt-BR"/>
            </w:rPr>
            <w:t>O Curiosity foi lançado do Cabo Canaveral em 26 de novembro de 2011 na nave espacial MSL. O destino: Aeolis Palus na cratera Gale em Marte. Sua meta é invest</w:t>
          </w:r>
          <w:r w:rsidRPr="00070548">
            <w:rPr>
              <w:lang w:val="pt-BR" w:bidi="pt-BR"/>
            </w:rPr>
            <w:t>igar o clima e a geologia de Marte. Os dados são enviados de volta à Terra para análise pela equipe da MSL.</w:t>
          </w:r>
        </w:p>
      </w:docPartBody>
    </w:docPart>
    <w:docPart>
      <w:docPartPr>
        <w:name w:val="CDCAC55582E44E7C8C927881D006C3F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33DB994-C2B5-48C2-9DC9-B7BFAB877CBC}"/>
      </w:docPartPr>
      <w:docPartBody>
        <w:p w:rsidR="00000000" w:rsidRDefault="00AA7969">
          <w:pPr>
            <w:pStyle w:val="CDCAC55582E44E7C8C927881D006C3FC"/>
          </w:pPr>
          <w:r w:rsidRPr="00070548">
            <w:rPr>
              <w:lang w:val="pt-BR" w:bidi="pt-BR"/>
            </w:rPr>
            <w:t>Tamanho</w:t>
          </w:r>
        </w:p>
      </w:docPartBody>
    </w:docPart>
    <w:docPart>
      <w:docPartPr>
        <w:name w:val="D83B00BF07174CD38A76455BF9106FC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F43A79E-3C1F-4D39-A934-4A8E4A346CA2}"/>
      </w:docPartPr>
      <w:docPartBody>
        <w:p w:rsidR="00000000" w:rsidRDefault="00AA7969">
          <w:pPr>
            <w:pStyle w:val="D83B00BF07174CD38A76455BF9106FC0"/>
          </w:pPr>
          <w:r w:rsidRPr="00070548">
            <w:rPr>
              <w:lang w:val="pt-BR" w:bidi="pt-BR"/>
            </w:rPr>
            <w:t>O tamanho do rover é de aproximadamente o de um carro pequeno. Ele mede 3 metros de c</w:t>
          </w:r>
          <w:r w:rsidRPr="00070548">
            <w:rPr>
              <w:lang w:val="pt-BR" w:bidi="pt-BR"/>
            </w:rPr>
            <w:t>omprimento (sem incluir o braço), 2,7 metros de largura e 2,2 metros de altura.</w:t>
          </w:r>
        </w:p>
      </w:docPartBody>
    </w:docPart>
    <w:docPart>
      <w:docPartPr>
        <w:name w:val="9F576E036C78432193EFF57264387A9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5868D22-3939-4FCF-A64E-EA44711653A5}"/>
      </w:docPartPr>
      <w:docPartBody>
        <w:p w:rsidR="00000000" w:rsidRDefault="00AA7969">
          <w:pPr>
            <w:pStyle w:val="9F576E036C78432193EFF57264387A9B"/>
          </w:pPr>
          <w:r w:rsidRPr="00070548">
            <w:rPr>
              <w:lang w:val="pt-BR" w:bidi="pt-BR"/>
            </w:rPr>
            <w:t>Alcance do braço</w:t>
          </w:r>
        </w:p>
      </w:docPartBody>
    </w:docPart>
    <w:docPart>
      <w:docPartPr>
        <w:name w:val="AFF654F7B555425FB9FCE52D555B933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A4EC7A-2758-4FBF-A3ED-AA6459162FEA}"/>
      </w:docPartPr>
      <w:docPartBody>
        <w:p w:rsidR="00000000" w:rsidRDefault="00AA7969">
          <w:pPr>
            <w:pStyle w:val="AFF654F7B555425FB9FCE52D555B933F"/>
          </w:pPr>
          <w:r w:rsidRPr="00070548">
            <w:rPr>
              <w:lang w:val="pt-BR" w:bidi="pt-BR"/>
            </w:rPr>
            <w:t>2,2 metros</w:t>
          </w:r>
        </w:p>
      </w:docPartBody>
    </w:docPart>
    <w:docPart>
      <w:docPartPr>
        <w:name w:val="48C0070FDFD345C29050637FA9AC0FA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28E1EE7-335C-4651-BA4E-E40425C136E2}"/>
      </w:docPartPr>
      <w:docPartBody>
        <w:p w:rsidR="00000000" w:rsidRDefault="00AA7969">
          <w:pPr>
            <w:pStyle w:val="48C0070FDFD345C29050637FA9AC0FAB"/>
          </w:pPr>
          <w:r w:rsidRPr="00070548">
            <w:rPr>
              <w:lang w:val="pt-BR" w:bidi="pt-BR"/>
            </w:rPr>
            <w:t>Peso</w:t>
          </w:r>
        </w:p>
      </w:docPartBody>
    </w:docPart>
    <w:docPart>
      <w:docPartPr>
        <w:name w:val="258EB31904F945BA8B7C1A5A49D00A4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542BA48-92BC-4A5B-8D1A-CD154907E467}"/>
      </w:docPartPr>
      <w:docPartBody>
        <w:p w:rsidR="00000000" w:rsidRDefault="00AA7969">
          <w:pPr>
            <w:pStyle w:val="258EB31904F945BA8B7C1A5A49D00A4E"/>
          </w:pPr>
          <w:r w:rsidRPr="00070548">
            <w:rPr>
              <w:lang w:val="pt-BR" w:bidi="pt-BR"/>
            </w:rPr>
            <w:t>2.000 libras</w:t>
          </w:r>
        </w:p>
      </w:docPartBody>
    </w:docPart>
    <w:docPart>
      <w:docPartPr>
        <w:name w:val="93C83B419AA144E3B799802278E29BE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7084F69-4283-4A06-A506-234FD6211E1F}"/>
      </w:docPartPr>
      <w:docPartBody>
        <w:p w:rsidR="00000000" w:rsidRDefault="00AA7969">
          <w:pPr>
            <w:pStyle w:val="93C83B419AA144E3B799802278E29BE7"/>
          </w:pPr>
          <w:r w:rsidRPr="00070548">
            <w:rPr>
              <w:lang w:val="pt-BR" w:bidi="pt-BR"/>
            </w:rPr>
            <w:t>Recursos</w:t>
          </w:r>
        </w:p>
      </w:docPartBody>
    </w:docPart>
    <w:docPart>
      <w:docPartPr>
        <w:name w:val="42234822B543416D830E3487E33A1FA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5535AB8-B517-4B85-A7EE-2281FA89832F}"/>
      </w:docPartPr>
      <w:docPartBody>
        <w:p w:rsidR="00000000" w:rsidRDefault="00AA7969">
          <w:pPr>
            <w:pStyle w:val="42234822B543416D830E3487E33A1FA9"/>
          </w:pPr>
          <w:r w:rsidRPr="00070548">
            <w:rPr>
              <w:lang w:val="pt-BR" w:bidi="pt-BR"/>
            </w:rPr>
            <w:t>Laboratório de geologia, câmeras, suspensão rocker-bogie, laser de vaporização de rocha, um gerador termoelétrico e dois computadores de bordo.</w:t>
          </w:r>
        </w:p>
      </w:docPartBody>
    </w:docPart>
    <w:docPart>
      <w:docPartPr>
        <w:name w:val="962418ADD22346B2927D511ADF5B53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FF4700C-2C06-4FB2-ABAB-56E10AD1B08B}"/>
      </w:docPartPr>
      <w:docPartBody>
        <w:p w:rsidR="00000000" w:rsidRDefault="00AA7969">
          <w:pPr>
            <w:pStyle w:val="962418ADD22346B2927D511ADF5B5395"/>
          </w:pPr>
          <w:r w:rsidRPr="00070548">
            <w:rPr>
              <w:lang w:val="pt-BR" w:bidi="pt-BR"/>
            </w:rPr>
            <w:t>Braço robótico futurista do Curi</w:t>
          </w:r>
          <w:r w:rsidRPr="00070548">
            <w:rPr>
              <w:lang w:val="pt-BR" w:bidi="pt-BR"/>
            </w:rPr>
            <w:t>osity</w:t>
          </w:r>
        </w:p>
      </w:docPartBody>
    </w:docPart>
    <w:docPart>
      <w:docPartPr>
        <w:name w:val="1DA5FD6654BC4FFA8F68238836A2D32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94668B6-5AE4-436F-833D-9B2BC3130476}"/>
      </w:docPartPr>
      <w:docPartBody>
        <w:p w:rsidR="00000000" w:rsidRDefault="00AA7969">
          <w:pPr>
            <w:pStyle w:val="1DA5FD6654BC4FFA8F68238836A2D326"/>
          </w:pPr>
          <w:r w:rsidRPr="00070548">
            <w:rPr>
              <w:lang w:val="pt-BR" w:bidi="pt-BR"/>
            </w:rPr>
            <w:t>Braço do Curiosity</w:t>
          </w:r>
        </w:p>
      </w:docPartBody>
    </w:docPart>
    <w:docPart>
      <w:docPartPr>
        <w:name w:val="6B76B9EDA9224B74BB6C4BB4C14A7BB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E78AA5A-426B-45C7-8C55-A11766269619}"/>
      </w:docPartPr>
      <w:docPartBody>
        <w:p w:rsidR="00000000" w:rsidRDefault="00AA7969">
          <w:pPr>
            <w:pStyle w:val="6B76B9EDA9224B74BB6C4BB4C14A7BB1"/>
          </w:pPr>
          <w:r w:rsidRPr="00070548">
            <w:rPr>
              <w:lang w:val="pt-BR" w:bidi="pt-BR"/>
            </w:rPr>
            <w:t>O Braço Robótico é robusto e bastante manobrável. Ele é usado como uma montagem de instrumentos que são responsáveis pelas investigações geológicas.</w:t>
          </w:r>
        </w:p>
      </w:docPartBody>
    </w:docPart>
    <w:docPart>
      <w:docPartPr>
        <w:name w:val="D1C26A790E954ED9A74EA4E0F05B06E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8716777-CD5A-477C-9944-90F06CED4220}"/>
      </w:docPartPr>
      <w:docPartBody>
        <w:p w:rsidR="00000000" w:rsidRDefault="00AA7969">
          <w:pPr>
            <w:pStyle w:val="D1C26A790E954ED9A74EA4E0F05B06E8"/>
          </w:pPr>
          <w:r w:rsidRPr="00070548">
            <w:rPr>
              <w:lang w:val="pt-BR" w:bidi="pt-BR"/>
            </w:rPr>
            <w:t>O braço robótico extensível tem três articulações: ombros, cotovelo e pulso, como os seres humanos. A incrível capacidade de manobra do braço permite que o rover posicione os instrumentos precisamente onde são nece</w:t>
          </w:r>
          <w:r w:rsidRPr="00070548">
            <w:rPr>
              <w:lang w:val="pt-BR" w:bidi="pt-BR"/>
            </w:rPr>
            <w:t>ssários. Esses instrumentos analisam a composição básica das rochas e do solo e capturam imagens microscópicas.</w:t>
          </w:r>
        </w:p>
      </w:docPartBody>
    </w:docPart>
    <w:docPart>
      <w:docPartPr>
        <w:name w:val="428E5BBEAFB34FA3A07664F736612C4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0B0EA74-58DC-4F5D-8BF9-882A7C184568}"/>
      </w:docPartPr>
      <w:docPartBody>
        <w:p w:rsidR="00000000" w:rsidRDefault="00AA7969">
          <w:pPr>
            <w:pStyle w:val="428E5BBEAFB34FA3A07664F736612C4F"/>
          </w:pPr>
          <w:r w:rsidRPr="00070548">
            <w:rPr>
              <w:lang w:val="pt-BR" w:bidi="pt-BR"/>
            </w:rPr>
            <w:t>MÃO DO CURIOSITY</w:t>
          </w:r>
        </w:p>
      </w:docPartBody>
    </w:docPart>
    <w:docPart>
      <w:docPartPr>
        <w:name w:val="60B37171016F469FAEF54D0ADC8C357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FBF1FEF-5701-4BB2-BF66-6FC861426326}"/>
      </w:docPartPr>
      <w:docPartBody>
        <w:p w:rsidR="00000000" w:rsidRDefault="00AA7969">
          <w:pPr>
            <w:pStyle w:val="60B37171016F469FAEF54D0ADC8C357B"/>
          </w:pPr>
          <w:r w:rsidRPr="00070548">
            <w:rPr>
              <w:lang w:val="pt-BR" w:bidi="pt-BR"/>
            </w:rPr>
            <w:t>Cinco dispositivos são montados na estrutura de torre que está localizada na extremidade do braço. O MAHLI (Mars Hand Lens Imager) é um desses d</w:t>
          </w:r>
          <w:r w:rsidRPr="00070548">
            <w:rPr>
              <w:lang w:val="pt-BR" w:bidi="pt-BR"/>
            </w:rPr>
            <w:t>ispositivos, assim como o APXS (Alpha Particle X-ray Spectrometer).</w:t>
          </w:r>
        </w:p>
      </w:docPartBody>
    </w:docPart>
    <w:docPart>
      <w:docPartPr>
        <w:name w:val="D61BD5D61FFB47E78F7656A52ABCAD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7CB4CD2-8BC9-431E-9470-A2EB10302C16}"/>
      </w:docPartPr>
      <w:docPartBody>
        <w:p w:rsidR="00000000" w:rsidRDefault="00AA7969">
          <w:pPr>
            <w:pStyle w:val="D61BD5D61FFB47E78F7656A52ABCADCA"/>
          </w:pPr>
          <w:r w:rsidRPr="00070548">
            <w:rPr>
              <w:lang w:val="pt-BR" w:bidi="pt-BR"/>
            </w:rPr>
            <w:t xml:space="preserve">Esses dois são conhecidos como instrumentos de contato in-situ (no local). Os outros três dispositivos na estrutura são usados para fins de aquisição de amostras e preparação de </w:t>
          </w:r>
          <w:r w:rsidRPr="00070548">
            <w:rPr>
              <w:lang w:val="pt-BR" w:bidi="pt-BR"/>
            </w:rPr>
            <w:t>amostras.</w:t>
          </w:r>
        </w:p>
      </w:docPartBody>
    </w:docPart>
    <w:docPart>
      <w:docPartPr>
        <w:name w:val="A6B8DA03738E4E1DB0B3C1050A94086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A63584F-06A7-4B46-A7D8-FC418B0201DE}"/>
      </w:docPartPr>
      <w:docPartBody>
        <w:p w:rsidR="00000000" w:rsidRDefault="00AA7969">
          <w:pPr>
            <w:pStyle w:val="A6B8DA03738E4E1DB0B3C1050A940863"/>
          </w:pPr>
          <w:r w:rsidRPr="00070548">
            <w:rPr>
              <w:lang w:val="pt-BR" w:bidi="pt-BR"/>
            </w:rPr>
            <w:t>MAHLI</w:t>
          </w:r>
        </w:p>
      </w:docPartBody>
    </w:docPart>
    <w:docPart>
      <w:docPartPr>
        <w:name w:val="485C58973C314DFDA8515E484963BDD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F7A5751-E878-4F77-A174-213CD82599AC}"/>
      </w:docPartPr>
      <w:docPartBody>
        <w:p w:rsidR="00000000" w:rsidRDefault="00AA7969">
          <w:pPr>
            <w:pStyle w:val="485C58973C314DFDA8515E484963BDDD"/>
          </w:pPr>
          <w:r w:rsidRPr="00070548">
            <w:rPr>
              <w:lang w:val="pt-BR" w:bidi="pt-BR"/>
            </w:rPr>
            <w:t>A principal missão do MAHLI é ajudar os membros da equipe de pesquisa do Mars Science Labor</w:t>
          </w:r>
          <w:r w:rsidRPr="00070548">
            <w:rPr>
              <w:lang w:val="pt-BR" w:bidi="pt-BR"/>
            </w:rPr>
            <w:t>atory a aprender com o histórico geológico do ambiente marciano.</w:t>
          </w:r>
        </w:p>
      </w:docPartBody>
    </w:docPart>
    <w:docPart>
      <w:docPartPr>
        <w:name w:val="34E60DC7F95B4F2390984BE07B39272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A5085DB-8FC8-438F-B374-0A611E743591}"/>
      </w:docPartPr>
      <w:docPartBody>
        <w:p w:rsidR="00000000" w:rsidRDefault="00AA7969">
          <w:pPr>
            <w:pStyle w:val="34E60DC7F95B4F2390984BE07B392725"/>
          </w:pPr>
          <w:r w:rsidRPr="00070548">
            <w:rPr>
              <w:lang w:val="pt-BR" w:bidi="pt-BR"/>
            </w:rPr>
            <w:t>Os cientistas são capazes de ver bem de perto os minerais, as texturas e as estruturas das rochas marcianas, bem como a camada superficial da poeira e dos fragmentos rochosos usando o Mars Ha</w:t>
          </w:r>
          <w:r w:rsidRPr="00070548">
            <w:rPr>
              <w:lang w:val="pt-BR" w:bidi="pt-BR"/>
            </w:rPr>
            <w:t>nd Lens Imager, também conhecido como "MAHLI". As lentes da mão são autofocalizadoras e capturam imagens coloridas dos recursos que medem 12,5 micrômetros (diâmetro menor que o de um cabelo humano) com uma câmera de quase 1,5 polegada (3,8 cm). O MAHLI fun</w:t>
          </w:r>
          <w:r w:rsidRPr="00070548">
            <w:rPr>
              <w:lang w:val="pt-BR" w:bidi="pt-BR"/>
            </w:rPr>
            <w:t>ciona de dia e de noite, pois traz consigo fontes de iluminação brancas e ultravioletas, que são semelhantes à luz de uma lanterna e à luz de uma lâmpada de bronzeamento, respectivamente. Os cientistas usam a luz ultravioleta para induzir florescência, o q</w:t>
          </w:r>
          <w:r w:rsidRPr="00070548">
            <w:rPr>
              <w:lang w:val="pt-BR" w:bidi="pt-BR"/>
            </w:rPr>
            <w:t>ue os permitiu descobrir que o ambiente em Marte foi formado pela água, mostrando a presença de minerais de evaporito e carbonato no planeta.</w:t>
          </w:r>
        </w:p>
      </w:docPartBody>
    </w:docPart>
    <w:docPart>
      <w:docPartPr>
        <w:name w:val="7ED40099EE5C4AD39CB1080EA435F6A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11C9D45-0C77-41C0-8EB6-ACD8D6A8469F}"/>
      </w:docPartPr>
      <w:docPartBody>
        <w:p w:rsidR="00000000" w:rsidRDefault="00AA7969">
          <w:pPr>
            <w:pStyle w:val="7ED40099EE5C4AD39CB1080EA435F6A6"/>
          </w:pPr>
          <w:r w:rsidRPr="00070548">
            <w:rPr>
              <w:lang w:val="pt-BR" w:bidi="pt-BR"/>
            </w:rPr>
            <w:t>CHEMCAM</w:t>
          </w:r>
        </w:p>
      </w:docPartBody>
    </w:docPart>
    <w:docPart>
      <w:docPartPr>
        <w:name w:val="C7FF7295A9A445009955278A3F14E06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90D423AB-F4F9-45D3-848E-98EF96D2135E}"/>
      </w:docPartPr>
      <w:docPartBody>
        <w:p w:rsidR="005F5D3C" w:rsidRPr="00070548" w:rsidRDefault="00AA7969" w:rsidP="002904A6">
          <w:pPr>
            <w:pStyle w:val="Normal-DoubleSpaced"/>
          </w:pPr>
          <w:r w:rsidRPr="00070548">
            <w:rPr>
              <w:lang w:val="pt-BR" w:bidi="pt-BR"/>
            </w:rPr>
            <w:t>O ChemCam é equipado com um poderoso laser integrado que dispara uma série de pulsações para vaporizar a r</w:t>
          </w:r>
          <w:r w:rsidRPr="00070548">
            <w:rPr>
              <w:lang w:val="pt-BR" w:bidi="pt-BR"/>
            </w:rPr>
            <w:t>ocha e o solo na superfície marciana. O vapor é então analisado para determinar a composição básica. O rover usa um espectrógrafo que mede a composição do plasma resultante, a fim de ler a luz e fornecer detalhes sobre os minerais nas rochas. Sabendo quais</w:t>
          </w:r>
          <w:r w:rsidRPr="00070548">
            <w:rPr>
              <w:lang w:val="pt-BR" w:bidi="pt-BR"/>
            </w:rPr>
            <w:t xml:space="preserve"> átomos estão presentes na rocha, os cientistas podem determinar a presença ou não de alumínio, cobre ou basalto. Em média, a equipe do ChemCam espera fazer até 12 leituras composicionais por dia para análise científica.</w:t>
          </w:r>
        </w:p>
        <w:p w:rsidR="00000000" w:rsidRDefault="00AA7969">
          <w:pPr>
            <w:pStyle w:val="C7FF7295A9A445009955278A3F14E068"/>
          </w:pPr>
          <w:r w:rsidRPr="00070548">
            <w:rPr>
              <w:lang w:val="pt-BR" w:bidi="pt-BR"/>
            </w:rPr>
            <w:t>O laser também limpa superfícies na</w:t>
          </w:r>
          <w:r w:rsidRPr="00070548">
            <w:rPr>
              <w:lang w:val="pt-BR" w:bidi="pt-BR"/>
            </w:rPr>
            <w:t>s rochas antes de usar sua câmera remota para capturar imagens detalhadas dos recursos geológicos.</w:t>
          </w:r>
        </w:p>
      </w:docPartBody>
    </w:docPart>
    <w:docPart>
      <w:docPartPr>
        <w:name w:val="9BB671025D2A4C58B25C58E3A40FB85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7171409-6BDA-44D6-8E0E-4D1F46FC191A}"/>
      </w:docPartPr>
      <w:docPartBody>
        <w:p w:rsidR="005F5D3C" w:rsidRPr="00070548" w:rsidRDefault="00AA7969" w:rsidP="002904A6">
          <w:pPr>
            <w:pStyle w:val="Ttulo1"/>
          </w:pPr>
          <w:r w:rsidRPr="00070548">
            <w:rPr>
              <w:lang w:val="pt-BR" w:bidi="pt-BR"/>
            </w:rPr>
            <w:t>Rover</w:t>
          </w:r>
        </w:p>
        <w:p w:rsidR="00000000" w:rsidRDefault="00AA7969">
          <w:pPr>
            <w:pStyle w:val="9BB671025D2A4C58B25C58E3A40FB854"/>
          </w:pPr>
          <w:r w:rsidRPr="00070548">
            <w:rPr>
              <w:lang w:val="pt-BR" w:bidi="pt-BR"/>
            </w:rPr>
            <w:t>Especificações</w:t>
          </w:r>
        </w:p>
      </w:docPartBody>
    </w:docPart>
    <w:docPart>
      <w:docPartPr>
        <w:name w:val="55AF6AAF64D74E7C8CE46093A993A36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0D78F51-A168-4CED-A714-2C75FF9CE543}"/>
      </w:docPartPr>
      <w:docPartBody>
        <w:p w:rsidR="00000000" w:rsidRDefault="00AA7969">
          <w:pPr>
            <w:pStyle w:val="55AF6AAF64D74E7C8CE46093A993A36C"/>
          </w:pPr>
          <w:r w:rsidRPr="00070548">
            <w:rPr>
              <w:lang w:val="pt-BR" w:bidi="pt-BR"/>
            </w:rPr>
            <w:t>MASSA</w:t>
          </w:r>
        </w:p>
      </w:docPartBody>
    </w:docPart>
    <w:docPart>
      <w:docPartPr>
        <w:name w:val="3E1E566A61484A4597D23125284ABC6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3B7E23A-DA0C-424C-A1B3-DB53F8A20B96}"/>
      </w:docPartPr>
      <w:docPartBody>
        <w:p w:rsidR="00000000" w:rsidRDefault="00AA7969">
          <w:pPr>
            <w:pStyle w:val="3E1E566A61484A4597D23125284ABC63"/>
          </w:pPr>
          <w:r w:rsidRPr="00070548">
            <w:rPr>
              <w:lang w:val="pt-BR" w:bidi="pt-BR"/>
            </w:rPr>
            <w:t>Total de 8.463 libras (3.893 quilogramas) no lançamento, englobando o rover, sistema descendente/aterrissagem e combustível.</w:t>
          </w:r>
        </w:p>
      </w:docPartBody>
    </w:docPart>
    <w:docPart>
      <w:docPartPr>
        <w:name w:val="FF0C3CB120F1420EB040502F976D1BF6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A4EF473-53B3-4010-B159-205F5591BE41}"/>
      </w:docPartPr>
      <w:docPartBody>
        <w:p w:rsidR="00000000" w:rsidRDefault="00AA7969">
          <w:pPr>
            <w:pStyle w:val="FF0C3CB120F1420EB040502F976D1BF6"/>
          </w:pPr>
          <w:r w:rsidRPr="00070548">
            <w:rPr>
              <w:lang w:val="pt-BR" w:bidi="pt-BR"/>
            </w:rPr>
            <w:t>CARGA CIENTÍFICA</w:t>
          </w:r>
        </w:p>
      </w:docPartBody>
    </w:docPart>
    <w:docPart>
      <w:docPartPr>
        <w:name w:val="69F626BDC4914AE2BCC27F0C96282A0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A16F8F-EED5-4895-91E3-C00CAA55BFE9}"/>
      </w:docPartPr>
      <w:docPartBody>
        <w:p w:rsidR="00000000" w:rsidRDefault="00AA7969">
          <w:pPr>
            <w:pStyle w:val="69F626BDC4914AE2BCC27F0C96282A01"/>
          </w:pPr>
          <w:r w:rsidRPr="00070548">
            <w:rPr>
              <w:lang w:val="pt-BR" w:bidi="pt-BR"/>
            </w:rPr>
            <w:t>Carga</w:t>
          </w:r>
          <w:r w:rsidRPr="00070548">
            <w:rPr>
              <w:lang w:val="pt-BR" w:bidi="pt-BR"/>
            </w:rPr>
            <w:t xml:space="preserve"> científica: 165 libras (75 quilogramas) em 10 instrumentos: Alpha Particle X-ray Spectrometer, Chemistry and Camzzzera, Chemistry and Mineralogy, Dynamic Albedo of Neutrons, Mars Descent Imager, Mars Hand Lens Imager, Mast Camera, Radiation Assessment Det</w:t>
          </w:r>
          <w:r w:rsidRPr="00070548">
            <w:rPr>
              <w:lang w:val="pt-BR" w:bidi="pt-BR"/>
            </w:rPr>
            <w:t>ector, Rover Environmental Monitoring Station e Sample Analysis at Mars</w:t>
          </w:r>
        </w:p>
      </w:docPartBody>
    </w:docPart>
    <w:docPart>
      <w:docPartPr>
        <w:name w:val="0CBBFBAB0ACC436AB944E5775F1C9C4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360FF8D-20DC-4A62-BB6B-EC0275935EDA}"/>
      </w:docPartPr>
      <w:docPartBody>
        <w:p w:rsidR="00000000" w:rsidRDefault="00AA7969">
          <w:pPr>
            <w:pStyle w:val="0CBBFBAB0ACC436AB944E5775F1C9C4C"/>
          </w:pPr>
          <w:r w:rsidRPr="00070548">
            <w:rPr>
              <w:lang w:val="pt-BR" w:bidi="pt-BR"/>
            </w:rPr>
            <w:t>O Mars Science Laboratory tem seis rodas individualmente capacitadas.</w:t>
          </w:r>
        </w:p>
      </w:docPartBody>
    </w:docPart>
    <w:docPart>
      <w:docPartPr>
        <w:name w:val="A61E0D8F0D964A24B0C1E2443EE8EA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BF9242C-B351-4C42-ABBD-BA524EC9B4C1}"/>
      </w:docPartPr>
      <w:docPartBody>
        <w:p w:rsidR="00000000" w:rsidRDefault="00AA7969">
          <w:pPr>
            <w:pStyle w:val="A61E0D8F0D964A24B0C1E2443EE8EA8F"/>
          </w:pPr>
          <w:r w:rsidRPr="00070548">
            <w:rPr>
              <w:lang w:val="pt-BR" w:bidi="pt-BR"/>
            </w:rPr>
            <w:t>RODAS DO CURIOSITY</w:t>
          </w:r>
        </w:p>
      </w:docPartBody>
    </w:docPart>
    <w:docPart>
      <w:docPartPr>
        <w:name w:val="ACE6A92652FE49D7BC667FB7F2ED8A2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3801A37-2C77-44EF-B8E2-B24A7FC2AAD3}"/>
      </w:docPartPr>
      <w:docPartBody>
        <w:p w:rsidR="00000000" w:rsidRDefault="00AA7969">
          <w:pPr>
            <w:pStyle w:val="ACE6A92652FE49D7BC667FB7F2ED8A2B"/>
          </w:pPr>
          <w:r w:rsidRPr="00070548">
            <w:rPr>
              <w:lang w:val="pt-BR" w:bidi="pt-BR"/>
            </w:rPr>
            <w:t xml:space="preserve">Veja acima um modelo de uma das seis rodas de </w:t>
          </w:r>
          <w:r w:rsidRPr="00070548">
            <w:rPr>
              <w:lang w:val="pt-BR" w:bidi="pt-BR"/>
            </w:rPr>
            <w:t>pouso do rover. São 50 cm de diâmetro e 40 cm de largura. A banda de rodagem é alinhada em sulcos na forma de V para evitar que a roda deslize. As rodas são montadas a partir de um único bloco de alumínio.</w:t>
          </w:r>
        </w:p>
      </w:docPartBody>
    </w:docPart>
    <w:docPart>
      <w:docPartPr>
        <w:name w:val="3F8DAE5BA3A64B72B595939C54B23A2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CB44D69-BFEF-40C8-9A22-44F2389AAC70}"/>
      </w:docPartPr>
      <w:docPartBody>
        <w:p w:rsidR="00000000" w:rsidRDefault="00AA7969">
          <w:pPr>
            <w:pStyle w:val="3F8DAE5BA3A64B72B595939C54B23A22"/>
          </w:pPr>
          <w:r w:rsidRPr="00070548">
            <w:rPr>
              <w:lang w:val="pt-BR" w:bidi="pt-BR"/>
            </w:rPr>
            <w:t>PADRÃO DA BANDA DE RODAGEM EM V</w:t>
          </w:r>
        </w:p>
      </w:docPartBody>
    </w:docPart>
    <w:docPart>
      <w:docPartPr>
        <w:name w:val="F960B97838914235A0F81CD703BB5BE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2CEA787-6F7B-4CA4-A14B-F33E49886035}"/>
      </w:docPartPr>
      <w:docPartBody>
        <w:p w:rsidR="00000000" w:rsidRDefault="00AA7969">
          <w:pPr>
            <w:pStyle w:val="F960B97838914235A0F81CD703BB5BE7"/>
          </w:pPr>
          <w:r w:rsidRPr="00070548">
            <w:rPr>
              <w:lang w:val="pt-BR" w:bidi="pt-BR"/>
            </w:rPr>
            <w:t>O Curiosity fica preso temporariamente em areia pr</w:t>
          </w:r>
          <w:r w:rsidRPr="00070548">
            <w:rPr>
              <w:lang w:val="pt-BR" w:bidi="pt-BR"/>
            </w:rPr>
            <w:t>ofunda na superfície de Marte.</w:t>
          </w:r>
        </w:p>
      </w:docPartBody>
    </w:docPart>
    <w:docPart>
      <w:docPartPr>
        <w:name w:val="3527C4469D31464C8422AF4FC015AAF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AA612F1-6615-4AEF-B723-919790365A11}"/>
      </w:docPartPr>
      <w:docPartBody>
        <w:p w:rsidR="00000000" w:rsidRDefault="00AA7969">
          <w:pPr>
            <w:pStyle w:val="3527C4469D31464C8422AF4FC015AAFF"/>
          </w:pPr>
          <w:r>
            <w:rPr>
              <w:lang w:val="pt-BR" w:bidi="pt-BR"/>
            </w:rPr>
            <w:t>Rover Curiosity</w:t>
          </w:r>
        </w:p>
      </w:docPartBody>
    </w:docPart>
    <w:docPart>
      <w:docPartPr>
        <w:name w:val="B77EBF45D7D347BF9B6F2DC0C3C3E16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7F8830F-92A0-4BFD-9EA9-547A37DA5E28}"/>
      </w:docPartPr>
      <w:docPartBody>
        <w:p w:rsidR="00000000" w:rsidRDefault="00AA7969">
          <w:pPr>
            <w:pStyle w:val="B77EBF45D7D347BF9B6F2DC0C3C3E16C"/>
          </w:pPr>
          <w:r>
            <w:rPr>
              <w:lang w:val="pt-BR" w:bidi="pt-BR"/>
            </w:rPr>
            <w:t>Mars Science Laboratory</w:t>
          </w:r>
        </w:p>
      </w:docPartBody>
    </w:docPart>
    <w:docPart>
      <w:docPartPr>
        <w:name w:val="140458749A014EB69AD9C7ECD2C220E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9809B42-A853-4891-A71C-82A5672272C8}"/>
      </w:docPartPr>
      <w:docPartBody>
        <w:p w:rsidR="00000000" w:rsidRDefault="00AA7969">
          <w:pPr>
            <w:pStyle w:val="140458749A014EB69AD9C7ECD2C220E9"/>
          </w:pPr>
          <w:r>
            <w:rPr>
              <w:lang w:val="pt-BR" w:bidi="pt-BR"/>
            </w:rPr>
            <w:t>Rover Curiosity</w:t>
          </w:r>
        </w:p>
      </w:docPartBody>
    </w:docPart>
    <w:docPart>
      <w:docPartPr>
        <w:name w:val="BC52C9B838FE477CA0AAF5004FB91EC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BD3336E-D2D7-480C-8222-251A41FEC0F6}"/>
      </w:docPartPr>
      <w:docPartBody>
        <w:p w:rsidR="00000000" w:rsidRDefault="00AA7969">
          <w:pPr>
            <w:pStyle w:val="BC52C9B838FE477CA0AAF5004FB91ECE"/>
          </w:pPr>
          <w:r>
            <w:rPr>
              <w:lang w:val="pt-BR" w:bidi="pt-BR"/>
            </w:rPr>
            <w:t>Mars Science Laboratory</w:t>
          </w:r>
        </w:p>
      </w:docPartBody>
    </w:docPart>
    <w:docPart>
      <w:docPartPr>
        <w:name w:val="3DC5924A43A940778FB79FE9036663E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FDF1AE9-1963-4649-929E-48ED0114E42C}"/>
      </w:docPartPr>
      <w:docPartBody>
        <w:p w:rsidR="00000000" w:rsidRDefault="00AA7969">
          <w:pPr>
            <w:pStyle w:val="3DC5924A43A940778FB79FE9036663EC"/>
          </w:pPr>
          <w:r>
            <w:rPr>
              <w:lang w:val="pt-BR" w:bidi="pt-BR"/>
            </w:rPr>
            <w:t>Rover Curiosity</w:t>
          </w:r>
        </w:p>
      </w:docPartBody>
    </w:docPart>
    <w:docPart>
      <w:docPartPr>
        <w:name w:val="494CF642DFEB4714BFA709BBC59C25D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F025D0D-91A9-4624-860A-0D23E9FBFBEC}"/>
      </w:docPartPr>
      <w:docPartBody>
        <w:p w:rsidR="00000000" w:rsidRDefault="00AA7969">
          <w:pPr>
            <w:pStyle w:val="494CF642DFEB4714BFA709BBC59C25D5"/>
          </w:pPr>
          <w:r>
            <w:rPr>
              <w:lang w:val="pt-BR" w:bidi="pt-BR"/>
            </w:rPr>
            <w:t>Mars Science Laboratory</w:t>
          </w:r>
        </w:p>
      </w:docPartBody>
    </w:docPart>
    <w:docPart>
      <w:docPartPr>
        <w:name w:val="259AA4BF41EE41BF899FAA4013E36C8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F69F5F-1491-4009-AC00-D93D663322E3}"/>
      </w:docPartPr>
      <w:docPartBody>
        <w:p w:rsidR="00000000" w:rsidRDefault="00AA7969">
          <w:pPr>
            <w:pStyle w:val="259AA4BF41EE41BF899FAA4013E36C84"/>
          </w:pPr>
          <w:r>
            <w:rPr>
              <w:lang w:val="pt-BR" w:bidi="pt-BR"/>
            </w:rPr>
            <w:t>Rover Curiosity</w:t>
          </w:r>
        </w:p>
      </w:docPartBody>
    </w:docPart>
    <w:docPart>
      <w:docPartPr>
        <w:name w:val="45B8B299546C4DB6B595DCAC0F2743A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67327BE-989D-4367-A7C0-19477FA2CF88}"/>
      </w:docPartPr>
      <w:docPartBody>
        <w:p w:rsidR="00000000" w:rsidRDefault="00AA7969">
          <w:pPr>
            <w:pStyle w:val="45B8B299546C4DB6B595DCAC0F2743A2"/>
          </w:pPr>
          <w:r>
            <w:rPr>
              <w:lang w:val="pt-BR" w:bidi="pt-BR"/>
            </w:rPr>
            <w:t>Mars Science Laboratory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Bold">
    <w:altName w:val="Segoe UI"/>
    <w:panose1 w:val="00000000000000000000"/>
    <w:charset w:val="00"/>
    <w:family w:val="roman"/>
    <w:notTrueType/>
    <w:pitch w:val="default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969"/>
    <w:rsid w:val="00AA7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10"/>
    <w:qFormat/>
    <w:pPr>
      <w:keepNext/>
      <w:keepLines/>
      <w:spacing w:line="240" w:lineRule="auto"/>
      <w:contextualSpacing/>
      <w:outlineLvl w:val="0"/>
    </w:pPr>
    <w:rPr>
      <w:rFonts w:asciiTheme="majorHAnsi" w:eastAsiaTheme="majorEastAsia" w:hAnsiTheme="majorHAnsi" w:cstheme="majorBidi"/>
      <w:b/>
      <w:sz w:val="76"/>
      <w:szCs w:val="32"/>
      <w:lang w:val="pt-P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F16A0CB8D2B4F6EB797238060D6087F">
    <w:name w:val="9F16A0CB8D2B4F6EB797238060D6087F"/>
  </w:style>
  <w:style w:type="paragraph" w:customStyle="1" w:styleId="F8D770A42F0C461B82E29486EFF4D318">
    <w:name w:val="F8D770A42F0C461B82E29486EFF4D318"/>
  </w:style>
  <w:style w:type="paragraph" w:customStyle="1" w:styleId="AE391D4C6E5A439F84036A02DCD74328">
    <w:name w:val="AE391D4C6E5A439F84036A02DCD74328"/>
  </w:style>
  <w:style w:type="paragraph" w:customStyle="1" w:styleId="34839561222448668D344962A4DEC338">
    <w:name w:val="34839561222448668D344962A4DEC338"/>
  </w:style>
  <w:style w:type="paragraph" w:customStyle="1" w:styleId="4144AB7ECD03494CA4FD2FA0EADEFE96">
    <w:name w:val="4144AB7ECD03494CA4FD2FA0EADEFE96"/>
  </w:style>
  <w:style w:type="paragraph" w:customStyle="1" w:styleId="A9C10B9F797345C4A1D16520840E9AFF">
    <w:name w:val="A9C10B9F797345C4A1D16520840E9AFF"/>
  </w:style>
  <w:style w:type="paragraph" w:customStyle="1" w:styleId="1D927D5B96644C4A8FD0672DCF4EC433">
    <w:name w:val="1D927D5B96644C4A8FD0672DCF4EC433"/>
  </w:style>
  <w:style w:type="paragraph" w:customStyle="1" w:styleId="B404F6386C9C4F978CC5E7065F5F63F7">
    <w:name w:val="B404F6386C9C4F978CC5E7065F5F63F7"/>
  </w:style>
  <w:style w:type="paragraph" w:customStyle="1" w:styleId="30F4BA592F6A47EA89AB592B41397690">
    <w:name w:val="30F4BA592F6A47EA89AB592B41397690"/>
  </w:style>
  <w:style w:type="paragraph" w:customStyle="1" w:styleId="CDCAC55582E44E7C8C927881D006C3FC">
    <w:name w:val="CDCAC55582E44E7C8C927881D006C3FC"/>
  </w:style>
  <w:style w:type="paragraph" w:customStyle="1" w:styleId="D83B00BF07174CD38A76455BF9106FC0">
    <w:name w:val="D83B00BF07174CD38A76455BF9106FC0"/>
  </w:style>
  <w:style w:type="paragraph" w:customStyle="1" w:styleId="9F576E036C78432193EFF57264387A9B">
    <w:name w:val="9F576E036C78432193EFF57264387A9B"/>
  </w:style>
  <w:style w:type="paragraph" w:customStyle="1" w:styleId="AFF654F7B555425FB9FCE52D555B933F">
    <w:name w:val="AFF654F7B555425FB9FCE52D555B933F"/>
  </w:style>
  <w:style w:type="paragraph" w:customStyle="1" w:styleId="48C0070FDFD345C29050637FA9AC0FAB">
    <w:name w:val="48C0070FDFD345C29050637FA9AC0FAB"/>
  </w:style>
  <w:style w:type="paragraph" w:customStyle="1" w:styleId="258EB31904F945BA8B7C1A5A49D00A4E">
    <w:name w:val="258EB31904F945BA8B7C1A5A49D00A4E"/>
  </w:style>
  <w:style w:type="paragraph" w:customStyle="1" w:styleId="93C83B419AA144E3B799802278E29BE7">
    <w:name w:val="93C83B419AA144E3B799802278E29BE7"/>
  </w:style>
  <w:style w:type="paragraph" w:customStyle="1" w:styleId="42234822B543416D830E3487E33A1FA9">
    <w:name w:val="42234822B543416D830E3487E33A1FA9"/>
  </w:style>
  <w:style w:type="paragraph" w:customStyle="1" w:styleId="962418ADD22346B2927D511ADF5B5395">
    <w:name w:val="962418ADD22346B2927D511ADF5B5395"/>
  </w:style>
  <w:style w:type="paragraph" w:customStyle="1" w:styleId="1DA5FD6654BC4FFA8F68238836A2D326">
    <w:name w:val="1DA5FD6654BC4FFA8F68238836A2D326"/>
  </w:style>
  <w:style w:type="paragraph" w:customStyle="1" w:styleId="6B76B9EDA9224B74BB6C4BB4C14A7BB1">
    <w:name w:val="6B76B9EDA9224B74BB6C4BB4C14A7BB1"/>
  </w:style>
  <w:style w:type="paragraph" w:customStyle="1" w:styleId="D1C26A790E954ED9A74EA4E0F05B06E8">
    <w:name w:val="D1C26A790E954ED9A74EA4E0F05B06E8"/>
  </w:style>
  <w:style w:type="paragraph" w:customStyle="1" w:styleId="428E5BBEAFB34FA3A07664F736612C4F">
    <w:name w:val="428E5BBEAFB34FA3A07664F736612C4F"/>
  </w:style>
  <w:style w:type="paragraph" w:customStyle="1" w:styleId="60B37171016F469FAEF54D0ADC8C357B">
    <w:name w:val="60B37171016F469FAEF54D0ADC8C357B"/>
  </w:style>
  <w:style w:type="paragraph" w:customStyle="1" w:styleId="D61BD5D61FFB47E78F7656A52ABCADCA">
    <w:name w:val="D61BD5D61FFB47E78F7656A52ABCADCA"/>
  </w:style>
  <w:style w:type="paragraph" w:customStyle="1" w:styleId="A6B8DA03738E4E1DB0B3C1050A940863">
    <w:name w:val="A6B8DA03738E4E1DB0B3C1050A940863"/>
  </w:style>
  <w:style w:type="paragraph" w:customStyle="1" w:styleId="485C58973C314DFDA8515E484963BDDD">
    <w:name w:val="485C58973C314DFDA8515E484963BDDD"/>
  </w:style>
  <w:style w:type="paragraph" w:customStyle="1" w:styleId="34E60DC7F95B4F2390984BE07B392725">
    <w:name w:val="34E60DC7F95B4F2390984BE07B392725"/>
  </w:style>
  <w:style w:type="paragraph" w:customStyle="1" w:styleId="7ED40099EE5C4AD39CB1080EA435F6A6">
    <w:name w:val="7ED40099EE5C4AD39CB1080EA435F6A6"/>
  </w:style>
  <w:style w:type="paragraph" w:customStyle="1" w:styleId="Normal-DoubleSpaced">
    <w:name w:val="Normal - Double Spaced"/>
    <w:basedOn w:val="Normal"/>
    <w:uiPriority w:val="11"/>
    <w:qFormat/>
    <w:pPr>
      <w:spacing w:after="240" w:line="480" w:lineRule="auto"/>
    </w:pPr>
    <w:rPr>
      <w:rFonts w:eastAsiaTheme="minorHAnsi"/>
      <w:lang w:val="pt-PT"/>
    </w:rPr>
  </w:style>
  <w:style w:type="paragraph" w:customStyle="1" w:styleId="C7FF7295A9A445009955278A3F14E068">
    <w:name w:val="C7FF7295A9A445009955278A3F14E068"/>
  </w:style>
  <w:style w:type="character" w:customStyle="1" w:styleId="Ttulo1Char">
    <w:name w:val="Título 1 Char"/>
    <w:basedOn w:val="Fontepargpadro"/>
    <w:link w:val="Ttulo1"/>
    <w:uiPriority w:val="10"/>
    <w:rPr>
      <w:rFonts w:asciiTheme="majorHAnsi" w:eastAsiaTheme="majorEastAsia" w:hAnsiTheme="majorHAnsi" w:cstheme="majorBidi"/>
      <w:b/>
      <w:sz w:val="76"/>
      <w:szCs w:val="32"/>
      <w:lang w:val="pt-PT"/>
    </w:rPr>
  </w:style>
  <w:style w:type="paragraph" w:customStyle="1" w:styleId="9BB671025D2A4C58B25C58E3A40FB854">
    <w:name w:val="9BB671025D2A4C58B25C58E3A40FB854"/>
  </w:style>
  <w:style w:type="paragraph" w:customStyle="1" w:styleId="55AF6AAF64D74E7C8CE46093A993A36C">
    <w:name w:val="55AF6AAF64D74E7C8CE46093A993A36C"/>
  </w:style>
  <w:style w:type="paragraph" w:customStyle="1" w:styleId="3E1E566A61484A4597D23125284ABC63">
    <w:name w:val="3E1E566A61484A4597D23125284ABC63"/>
  </w:style>
  <w:style w:type="paragraph" w:customStyle="1" w:styleId="FF0C3CB120F1420EB040502F976D1BF6">
    <w:name w:val="FF0C3CB120F1420EB040502F976D1BF6"/>
  </w:style>
  <w:style w:type="paragraph" w:customStyle="1" w:styleId="69F626BDC4914AE2BCC27F0C96282A01">
    <w:name w:val="69F626BDC4914AE2BCC27F0C96282A01"/>
  </w:style>
  <w:style w:type="paragraph" w:customStyle="1" w:styleId="0CBBFBAB0ACC436AB944E5775F1C9C4C">
    <w:name w:val="0CBBFBAB0ACC436AB944E5775F1C9C4C"/>
  </w:style>
  <w:style w:type="paragraph" w:customStyle="1" w:styleId="A61E0D8F0D964A24B0C1E2443EE8EA8F">
    <w:name w:val="A61E0D8F0D964A24B0C1E2443EE8EA8F"/>
  </w:style>
  <w:style w:type="paragraph" w:customStyle="1" w:styleId="ACE6A92652FE49D7BC667FB7F2ED8A2B">
    <w:name w:val="ACE6A92652FE49D7BC667FB7F2ED8A2B"/>
  </w:style>
  <w:style w:type="paragraph" w:customStyle="1" w:styleId="3F8DAE5BA3A64B72B595939C54B23A22">
    <w:name w:val="3F8DAE5BA3A64B72B595939C54B23A22"/>
  </w:style>
  <w:style w:type="paragraph" w:customStyle="1" w:styleId="F960B97838914235A0F81CD703BB5BE7">
    <w:name w:val="F960B97838914235A0F81CD703BB5BE7"/>
  </w:style>
  <w:style w:type="paragraph" w:customStyle="1" w:styleId="3527C4469D31464C8422AF4FC015AAFF">
    <w:name w:val="3527C4469D31464C8422AF4FC015AAFF"/>
  </w:style>
  <w:style w:type="paragraph" w:customStyle="1" w:styleId="B77EBF45D7D347BF9B6F2DC0C3C3E16C">
    <w:name w:val="B77EBF45D7D347BF9B6F2DC0C3C3E16C"/>
  </w:style>
  <w:style w:type="paragraph" w:customStyle="1" w:styleId="140458749A014EB69AD9C7ECD2C220E9">
    <w:name w:val="140458749A014EB69AD9C7ECD2C220E9"/>
  </w:style>
  <w:style w:type="paragraph" w:customStyle="1" w:styleId="BC52C9B838FE477CA0AAF5004FB91ECE">
    <w:name w:val="BC52C9B838FE477CA0AAF5004FB91ECE"/>
  </w:style>
  <w:style w:type="paragraph" w:customStyle="1" w:styleId="3DC5924A43A940778FB79FE9036663EC">
    <w:name w:val="3DC5924A43A940778FB79FE9036663EC"/>
  </w:style>
  <w:style w:type="paragraph" w:customStyle="1" w:styleId="494CF642DFEB4714BFA709BBC59C25D5">
    <w:name w:val="494CF642DFEB4714BFA709BBC59C25D5"/>
  </w:style>
  <w:style w:type="paragraph" w:customStyle="1" w:styleId="259AA4BF41EE41BF899FAA4013E36C84">
    <w:name w:val="259AA4BF41EE41BF899FAA4013E36C84"/>
  </w:style>
  <w:style w:type="paragraph" w:customStyle="1" w:styleId="45B8B299546C4DB6B595DCAC0F2743A2">
    <w:name w:val="45B8B299546C4DB6B595DCAC0F2743A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eme1">
  <a:themeElements>
    <a:clrScheme name="Custom 3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976C00"/>
      </a:folHlink>
    </a:clrScheme>
    <a:fontScheme name="Custom 11">
      <a:majorFont>
        <a:latin typeface="Segoe UI Light"/>
        <a:ea typeface=""/>
        <a:cs typeface=""/>
      </a:majorFont>
      <a:minorFont>
        <a:latin typeface="Georgia"/>
        <a:ea typeface=""/>
        <a:cs typeface=""/>
      </a:minorFont>
    </a:fontScheme>
    <a:fmtScheme name="View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6e0ed944f324437a1628d920c25a1c7c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edbd56de57fb331bd1e5e8af7e1d85f1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4A1DC806-ED7A-4C7F-A5E0-53A3EE7149B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B43F1D-2C45-4DE4-BE85-CFA0FFE39C3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1CABDE5-8D9A-499F-92DF-620674592E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tf16402547_win32.dotx</Template>
  <TotalTime>3</TotalTime>
  <Pages>8</Pages>
  <Words>840</Words>
  <Characters>4793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JOSE INACIO DE SOUZA</dc:creator>
  <cp:keywords/>
  <dc:description/>
  <cp:lastModifiedBy>ANTONIO JOSE INACIO DE SOUZA</cp:lastModifiedBy>
  <cp:revision>1</cp:revision>
  <dcterms:created xsi:type="dcterms:W3CDTF">2021-05-17T15:39:00Z</dcterms:created>
  <dcterms:modified xsi:type="dcterms:W3CDTF">2021-05-17T15:43:00Z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